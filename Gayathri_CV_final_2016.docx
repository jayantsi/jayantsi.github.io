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5FC" w:rsidRPr="00801AE6" w:rsidRDefault="002B195B" w:rsidP="00801AE6">
      <w:pPr>
        <w:spacing w:after="54" w:line="259" w:lineRule="auto"/>
        <w:ind w:left="3600" w:right="-180" w:firstLine="0"/>
        <w:rPr>
          <w:sz w:val="28"/>
          <w:szCs w:val="28"/>
        </w:rPr>
      </w:pPr>
      <w:r w:rsidRPr="00C55E22">
        <w:rPr>
          <w:b/>
          <w:color w:val="C45911" w:themeColor="accent2" w:themeShade="BF"/>
          <w:sz w:val="28"/>
          <w:szCs w:val="28"/>
        </w:rPr>
        <w:t>GAYATHRI JAYANTHI</w:t>
      </w:r>
      <w:r w:rsidR="000A55FC" w:rsidRPr="00C55E22">
        <w:rPr>
          <w:b/>
          <w:color w:val="C45911" w:themeColor="accent2" w:themeShade="BF"/>
          <w:sz w:val="28"/>
          <w:szCs w:val="28"/>
        </w:rPr>
        <w:t xml:space="preserve">   </w:t>
      </w:r>
      <w:r w:rsidR="000A55FC" w:rsidRPr="00801AE6">
        <w:rPr>
          <w:b/>
          <w:sz w:val="28"/>
          <w:szCs w:val="28"/>
        </w:rPr>
        <w:tab/>
      </w:r>
      <w:r w:rsidR="000A55FC" w:rsidRPr="00801AE6">
        <w:rPr>
          <w:b/>
          <w:sz w:val="28"/>
          <w:szCs w:val="28"/>
        </w:rPr>
        <w:tab/>
        <w:t xml:space="preserve">  </w:t>
      </w:r>
      <w:r w:rsidR="00D465C8" w:rsidRPr="00801AE6">
        <w:rPr>
          <w:b/>
          <w:sz w:val="28"/>
          <w:szCs w:val="28"/>
        </w:rPr>
        <w:t xml:space="preserve">           </w:t>
      </w:r>
    </w:p>
    <w:p w:rsidR="005A32F2" w:rsidRDefault="006A31A9" w:rsidP="00801AE6">
      <w:pPr>
        <w:spacing w:after="54" w:line="259" w:lineRule="auto"/>
        <w:ind w:right="-180"/>
      </w:pPr>
      <w:r>
        <w:t>1102 S Abel Street, Apt #419, Milpitas, CA - 95035</w:t>
      </w:r>
      <w:r w:rsidR="00801AE6">
        <w:t xml:space="preserve">, </w:t>
      </w:r>
      <w:r w:rsidR="00801AE6">
        <w:tab/>
        <w:t xml:space="preserve">   </w:t>
      </w:r>
      <w:r w:rsidR="00801AE6">
        <w:tab/>
        <w:t xml:space="preserve">           </w:t>
      </w:r>
      <w:r w:rsidR="005A32F2">
        <w:tab/>
      </w:r>
      <w:r w:rsidR="005A32F2">
        <w:tab/>
      </w:r>
      <w:r w:rsidR="005A32F2">
        <w:tab/>
      </w:r>
      <w:r w:rsidR="005A32F2">
        <w:tab/>
        <w:t xml:space="preserve">  Contact: 513-633-4766</w:t>
      </w:r>
      <w:r w:rsidR="005A32F2">
        <w:tab/>
      </w:r>
    </w:p>
    <w:p w:rsidR="00AB60E5" w:rsidRPr="005A32F2" w:rsidRDefault="00EB3D9B" w:rsidP="005A32F2">
      <w:pPr>
        <w:spacing w:after="54" w:line="259" w:lineRule="auto"/>
        <w:ind w:right="-180"/>
      </w:pPr>
      <w:hyperlink r:id="rId7" w:history="1">
        <w:r w:rsidR="00801AE6" w:rsidRPr="00C55E22">
          <w:rPr>
            <w:rStyle w:val="Hyperlink"/>
            <w:b/>
            <w:color w:val="C45911" w:themeColor="accent2" w:themeShade="BF"/>
          </w:rPr>
          <w:t>veda.gaya3@gmail.com</w:t>
        </w:r>
      </w:hyperlink>
      <w:r w:rsidR="00801AE6">
        <w:rPr>
          <w:b/>
        </w:rPr>
        <w:t xml:space="preserve"> </w:t>
      </w:r>
      <w:r w:rsidR="00801AE6" w:rsidRPr="00801AE6">
        <w:rPr>
          <w:b/>
        </w:rPr>
        <w:t>/</w:t>
      </w:r>
      <w:r w:rsidR="00801AE6">
        <w:rPr>
          <w:b/>
        </w:rPr>
        <w:t xml:space="preserve"> </w:t>
      </w:r>
      <w:hyperlink r:id="rId8" w:history="1">
        <w:r w:rsidR="00801AE6" w:rsidRPr="00C55E22">
          <w:rPr>
            <w:rStyle w:val="Hyperlink"/>
            <w:b/>
            <w:color w:val="C45911" w:themeColor="accent2" w:themeShade="BF"/>
          </w:rPr>
          <w:t>jayantsi@mail.uc.edu</w:t>
        </w:r>
      </w:hyperlink>
      <w:r w:rsidR="005A32F2">
        <w:tab/>
      </w:r>
      <w:r w:rsidR="00801AE6" w:rsidRPr="002212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F54F07C" wp14:editId="689A8E8D">
                <wp:simplePos x="0" y="0"/>
                <wp:positionH relativeFrom="margin">
                  <wp:posOffset>-22860</wp:posOffset>
                </wp:positionH>
                <wp:positionV relativeFrom="paragraph">
                  <wp:posOffset>227330</wp:posOffset>
                </wp:positionV>
                <wp:extent cx="6876288" cy="18288"/>
                <wp:effectExtent l="0" t="0" r="2032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6288" cy="18288"/>
                        </a:xfrm>
                        <a:prstGeom prst="line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33D56" id="Straight Connector 1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17.9pt" to="539.6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5A32F2">
        <w:t xml:space="preserve">     </w:t>
      </w:r>
      <w:hyperlink r:id="rId9" w:history="1">
        <w:r w:rsidR="00801AE6" w:rsidRPr="00044335">
          <w:rPr>
            <w:rStyle w:val="Hyperlink"/>
            <w:color w:val="833C0B" w:themeColor="accent2" w:themeShade="80"/>
          </w:rPr>
          <w:t>https://www.linkedin.com/in/veda-gayathri-jayanthi-538aa0b9</w:t>
        </w:r>
      </w:hyperlink>
      <w:r w:rsidR="00801AE6">
        <w:t xml:space="preserve">       </w:t>
      </w:r>
      <w:r w:rsidR="002212CB">
        <w:tab/>
      </w:r>
      <w:r w:rsidR="006A31A9">
        <w:t xml:space="preserve">             </w:t>
      </w:r>
      <w:r w:rsidR="002B195B">
        <w:t xml:space="preserve"> </w:t>
      </w:r>
      <w:r w:rsidR="000A55FC">
        <w:t xml:space="preserve">  </w:t>
      </w:r>
    </w:p>
    <w:p w:rsidR="00F93DDE" w:rsidRPr="00F93DDE" w:rsidRDefault="00F93DDE" w:rsidP="00801AE6">
      <w:pPr>
        <w:pStyle w:val="Heading1"/>
        <w:ind w:left="0" w:right="-180" w:firstLine="0"/>
        <w:jc w:val="both"/>
        <w:rPr>
          <w:b w:val="0"/>
          <w:shd w:val="clear" w:color="auto" w:fill="auto"/>
        </w:rPr>
      </w:pPr>
      <w:r w:rsidRPr="00F93DDE">
        <w:rPr>
          <w:b w:val="0"/>
          <w:shd w:val="clear" w:color="auto" w:fill="auto"/>
        </w:rPr>
        <w:t>Hard-working</w:t>
      </w:r>
      <w:r>
        <w:rPr>
          <w:b w:val="0"/>
          <w:shd w:val="clear" w:color="auto" w:fill="auto"/>
        </w:rPr>
        <w:t>, motivated, and productive computer science post-graduate with a pleasing attitude. I am seeking a challenging software engineer’s position</w:t>
      </w:r>
      <w:r w:rsidR="00CC50FC">
        <w:rPr>
          <w:b w:val="0"/>
          <w:shd w:val="clear" w:color="auto" w:fill="auto"/>
        </w:rPr>
        <w:t xml:space="preserve"> in a platform</w:t>
      </w:r>
      <w:r>
        <w:rPr>
          <w:b w:val="0"/>
          <w:shd w:val="clear" w:color="auto" w:fill="auto"/>
        </w:rPr>
        <w:t xml:space="preserve"> </w:t>
      </w:r>
      <w:r w:rsidR="00CC50FC">
        <w:rPr>
          <w:b w:val="0"/>
          <w:shd w:val="clear" w:color="auto" w:fill="auto"/>
        </w:rPr>
        <w:t xml:space="preserve">that </w:t>
      </w:r>
      <w:r>
        <w:rPr>
          <w:b w:val="0"/>
          <w:shd w:val="clear" w:color="auto" w:fill="auto"/>
        </w:rPr>
        <w:t xml:space="preserve">can employ my </w:t>
      </w:r>
      <w:r w:rsidR="000312D6">
        <w:rPr>
          <w:b w:val="0"/>
          <w:shd w:val="clear" w:color="auto" w:fill="auto"/>
        </w:rPr>
        <w:t>technical</w:t>
      </w:r>
      <w:r>
        <w:rPr>
          <w:b w:val="0"/>
          <w:shd w:val="clear" w:color="auto" w:fill="auto"/>
        </w:rPr>
        <w:t xml:space="preserve"> and inter-personal skills.</w:t>
      </w:r>
    </w:p>
    <w:p w:rsidR="00BF38B6" w:rsidRPr="00C55E22" w:rsidRDefault="00BF38B6" w:rsidP="00F93DDE">
      <w:pPr>
        <w:pStyle w:val="Heading1"/>
        <w:spacing w:after="87"/>
        <w:ind w:left="-5" w:right="-180"/>
        <w:jc w:val="both"/>
        <w:rPr>
          <w:color w:val="C45911" w:themeColor="accent2" w:themeShade="BF"/>
          <w:shd w:val="clear" w:color="auto" w:fill="FFFFFF" w:themeFill="background1"/>
        </w:rPr>
      </w:pPr>
      <w:r w:rsidRPr="00C55E22">
        <w:rPr>
          <w:color w:val="C45911" w:themeColor="accent2" w:themeShade="BF"/>
          <w:shd w:val="clear" w:color="auto" w:fill="FFFFFF" w:themeFill="background1"/>
        </w:rPr>
        <w:t>TEC</w:t>
      </w:r>
      <w:r w:rsidR="00E5150E" w:rsidRPr="00C55E22">
        <w:rPr>
          <w:color w:val="C45911" w:themeColor="accent2" w:themeShade="BF"/>
          <w:shd w:val="clear" w:color="auto" w:fill="FFFFFF" w:themeFill="background1"/>
        </w:rPr>
        <w:t>HNICAL SKILLS</w:t>
      </w:r>
      <w:r w:rsidRPr="00C55E22">
        <w:rPr>
          <w:color w:val="C45911" w:themeColor="accent2" w:themeShade="BF"/>
          <w:shd w:val="clear" w:color="auto" w:fill="FFFFFF" w:themeFill="background1"/>
        </w:rPr>
        <w:t xml:space="preserve"> </w:t>
      </w:r>
    </w:p>
    <w:p w:rsidR="00BF38B6" w:rsidRPr="00C54233" w:rsidRDefault="00BF38B6" w:rsidP="00F93DDE">
      <w:pPr>
        <w:ind w:left="0" w:right="-180" w:firstLine="0"/>
        <w:jc w:val="both"/>
      </w:pPr>
      <w:r w:rsidRPr="00C54233">
        <w:rPr>
          <w:b/>
        </w:rPr>
        <w:t>Software Certification</w:t>
      </w:r>
      <w:r w:rsidRPr="002A5F13">
        <w:rPr>
          <w:b/>
        </w:rPr>
        <w:t>:</w:t>
      </w:r>
      <w:r>
        <w:t xml:space="preserve"> Java SE 7 certified programmer (</w:t>
      </w:r>
      <w:r w:rsidRPr="00A557D1">
        <w:rPr>
          <w:b/>
        </w:rPr>
        <w:t>Oracle certification</w:t>
      </w:r>
      <w:r>
        <w:t>)</w:t>
      </w:r>
      <w:r w:rsidR="00A121D8">
        <w:t>, Scala Programming for Data Science (</w:t>
      </w:r>
      <w:r w:rsidR="00A121D8" w:rsidRPr="00A121D8">
        <w:rPr>
          <w:b/>
        </w:rPr>
        <w:t>IBM</w:t>
      </w:r>
      <w:r w:rsidR="00A121D8">
        <w:t>)</w:t>
      </w:r>
    </w:p>
    <w:p w:rsidR="009A557E" w:rsidRDefault="00A51F6E" w:rsidP="00F93DDE">
      <w:pPr>
        <w:ind w:left="9" w:right="-180"/>
        <w:jc w:val="both"/>
      </w:pPr>
      <w:r>
        <w:rPr>
          <w:b/>
        </w:rPr>
        <w:t>OS Platform</w:t>
      </w:r>
      <w:r w:rsidR="009A557E">
        <w:t>: Windows, Linux, MAC.</w:t>
      </w:r>
    </w:p>
    <w:p w:rsidR="00BF38B6" w:rsidRDefault="009A557E" w:rsidP="00F93DDE">
      <w:pPr>
        <w:ind w:left="9" w:right="-180"/>
        <w:jc w:val="both"/>
      </w:pPr>
      <w:r>
        <w:rPr>
          <w:b/>
        </w:rPr>
        <w:t>Cloud Tools</w:t>
      </w:r>
      <w:r w:rsidRPr="009A557E">
        <w:t>:</w:t>
      </w:r>
      <w:r>
        <w:t xml:space="preserve"> </w:t>
      </w:r>
      <w:r w:rsidR="00BF38B6">
        <w:t>Google App Engine, Google Earth Engine, AWS</w:t>
      </w:r>
      <w:r w:rsidR="00D23B87">
        <w:t xml:space="preserve"> EC2</w:t>
      </w:r>
      <w:r w:rsidR="00BF38B6">
        <w:t>, Docker engine</w:t>
      </w:r>
      <w:r w:rsidR="00D23B87">
        <w:t>, Hadoop</w:t>
      </w:r>
      <w:r w:rsidR="00D63180">
        <w:t>, Scala</w:t>
      </w:r>
      <w:r w:rsidR="00BF38B6">
        <w:t>.</w:t>
      </w:r>
    </w:p>
    <w:p w:rsidR="00BF38B6" w:rsidRDefault="00BF38B6" w:rsidP="00F93DDE">
      <w:pPr>
        <w:ind w:left="9" w:right="-180"/>
        <w:jc w:val="both"/>
      </w:pPr>
      <w:r>
        <w:rPr>
          <w:b/>
        </w:rPr>
        <w:t>Languages</w:t>
      </w:r>
      <w:r w:rsidR="00D23B87">
        <w:t>: C and Data Structures</w:t>
      </w:r>
      <w:r w:rsidR="00745EBA">
        <w:t>, Java,</w:t>
      </w:r>
      <w:r w:rsidR="00D23B87">
        <w:t xml:space="preserve"> HTML/CSS,</w:t>
      </w:r>
      <w:r w:rsidR="00745EBA">
        <w:t xml:space="preserve"> JavaScript</w:t>
      </w:r>
      <w:r>
        <w:t xml:space="preserve">, </w:t>
      </w:r>
      <w:r w:rsidR="00D23B87">
        <w:t xml:space="preserve">JQuery, </w:t>
      </w:r>
      <w:r>
        <w:t>Datalog, PHP, Python.</w:t>
      </w:r>
      <w:r>
        <w:rPr>
          <w:rFonts w:ascii="Calibri" w:eastAsia="Calibri" w:hAnsi="Calibri" w:cs="Calibri"/>
        </w:rPr>
        <w:t xml:space="preserve"> </w:t>
      </w:r>
    </w:p>
    <w:p w:rsidR="00BF38B6" w:rsidRDefault="00BF38B6" w:rsidP="00F93DDE">
      <w:pPr>
        <w:ind w:left="9" w:right="-180"/>
        <w:jc w:val="both"/>
      </w:pPr>
      <w:r>
        <w:rPr>
          <w:b/>
        </w:rPr>
        <w:t>Applications</w:t>
      </w:r>
      <w:r>
        <w:t>: Visual Studio, Eclipse, Microsoft Office, Cygwin, VMWare</w:t>
      </w:r>
      <w:r w:rsidR="00D23B87">
        <w:t xml:space="preserve"> (Ubuntu)</w:t>
      </w:r>
      <w:r>
        <w:t xml:space="preserve">. </w:t>
      </w:r>
      <w:r>
        <w:rPr>
          <w:rFonts w:ascii="Calibri" w:eastAsia="Calibri" w:hAnsi="Calibri" w:cs="Calibri"/>
        </w:rPr>
        <w:t xml:space="preserve"> </w:t>
      </w:r>
    </w:p>
    <w:p w:rsidR="00AB091F" w:rsidRDefault="00AB091F" w:rsidP="00AB091F">
      <w:pPr>
        <w:pStyle w:val="Heading1"/>
        <w:ind w:left="-5" w:right="-180"/>
        <w:jc w:val="both"/>
      </w:pPr>
    </w:p>
    <w:p w:rsidR="00AB091F" w:rsidRPr="00C55E22" w:rsidRDefault="00AB091F" w:rsidP="00AB091F">
      <w:pPr>
        <w:pStyle w:val="Heading1"/>
        <w:ind w:left="-5" w:right="-180"/>
        <w:jc w:val="both"/>
        <w:rPr>
          <w:color w:val="833C0B" w:themeColor="accent2" w:themeShade="80"/>
        </w:rPr>
      </w:pPr>
      <w:r w:rsidRPr="00C55E22">
        <w:rPr>
          <w:color w:val="C45911" w:themeColor="accent2" w:themeShade="BF"/>
          <w:shd w:val="clear" w:color="auto" w:fill="FFFFFF" w:themeFill="background1"/>
        </w:rPr>
        <w:t>EDUCATION</w:t>
      </w:r>
      <w:r w:rsidRPr="00C55E22">
        <w:rPr>
          <w:color w:val="833C0B" w:themeColor="accent2" w:themeShade="80"/>
          <w:shd w:val="clear" w:color="auto" w:fill="auto"/>
        </w:rPr>
        <w:t xml:space="preserve"> </w:t>
      </w:r>
    </w:p>
    <w:p w:rsidR="00AB091F" w:rsidRDefault="00AB091F" w:rsidP="00AB091F">
      <w:pPr>
        <w:ind w:left="9" w:right="-180"/>
        <w:jc w:val="both"/>
      </w:pPr>
      <w:r>
        <w:t>M</w:t>
      </w:r>
      <w:r w:rsidR="00E5150E">
        <w:t xml:space="preserve">asters in Computer Science   </w:t>
      </w:r>
      <w:r>
        <w:t xml:space="preserve"> </w:t>
      </w:r>
      <w:r w:rsidR="00E5150E">
        <w:tab/>
      </w:r>
      <w:r w:rsidR="00E5150E">
        <w:tab/>
      </w:r>
      <w:r>
        <w:t>University of Cincinnati, OH</w:t>
      </w:r>
      <w:r w:rsidR="0000115B">
        <w:t>, USA</w:t>
      </w:r>
      <w:r w:rsidR="0000115B">
        <w:tab/>
      </w:r>
      <w:r w:rsidR="0000115B">
        <w:tab/>
      </w:r>
      <w:r>
        <w:t>GPA: 3.5/4.0</w:t>
      </w:r>
      <w:r w:rsidR="00E5150E">
        <w:tab/>
        <w:t xml:space="preserve">        [Dec 2016]</w:t>
      </w:r>
      <w:r>
        <w:tab/>
      </w:r>
    </w:p>
    <w:p w:rsidR="00AB091F" w:rsidRDefault="00E5150E" w:rsidP="00AB091F">
      <w:pPr>
        <w:ind w:left="9" w:right="-180"/>
        <w:jc w:val="both"/>
      </w:pPr>
      <w:r>
        <w:t>Bachelors in Information Technology</w:t>
      </w:r>
      <w:r w:rsidR="00204963">
        <w:t xml:space="preserve"> </w:t>
      </w:r>
      <w:r>
        <w:tab/>
        <w:t>Vardhaman Engg College</w:t>
      </w:r>
      <w:r w:rsidR="0000115B">
        <w:t>, Hyderabad. India</w:t>
      </w:r>
      <w:r w:rsidR="00AB091F">
        <w:tab/>
        <w:t xml:space="preserve">GPA: </w:t>
      </w:r>
      <w:r>
        <w:t>3.7/4.0</w:t>
      </w:r>
      <w:r w:rsidR="00AB091F">
        <w:t xml:space="preserve"> </w:t>
      </w:r>
      <w:r w:rsidR="00AB091F">
        <w:tab/>
        <w:t xml:space="preserve"> </w:t>
      </w:r>
      <w:r>
        <w:t xml:space="preserve">       [May 2015]</w:t>
      </w:r>
    </w:p>
    <w:p w:rsidR="00F93DDE" w:rsidRDefault="00F93DDE" w:rsidP="00F93DDE">
      <w:pPr>
        <w:pStyle w:val="Heading1"/>
        <w:ind w:left="-5" w:right="-180"/>
        <w:jc w:val="both"/>
      </w:pPr>
    </w:p>
    <w:p w:rsidR="00AB60E5" w:rsidRDefault="00922ABA" w:rsidP="00F93DDE">
      <w:pPr>
        <w:pStyle w:val="Heading1"/>
        <w:ind w:left="-5" w:right="-180"/>
        <w:jc w:val="both"/>
      </w:pPr>
      <w:r w:rsidRPr="00C55E22">
        <w:rPr>
          <w:color w:val="C45911" w:themeColor="accent2" w:themeShade="BF"/>
          <w:shd w:val="clear" w:color="auto" w:fill="FFFFFF" w:themeFill="background1"/>
        </w:rPr>
        <w:t>EXPERIENCE</w:t>
      </w:r>
      <w:r>
        <w:rPr>
          <w:shd w:val="clear" w:color="auto" w:fill="auto"/>
        </w:rPr>
        <w:t xml:space="preserve"> </w:t>
      </w:r>
    </w:p>
    <w:p w:rsidR="000371FE" w:rsidRDefault="00E1052C" w:rsidP="00383ED0">
      <w:pPr>
        <w:tabs>
          <w:tab w:val="center" w:pos="7216"/>
          <w:tab w:val="center" w:pos="8722"/>
        </w:tabs>
        <w:spacing w:after="47"/>
        <w:ind w:right="-180"/>
        <w:jc w:val="both"/>
      </w:pPr>
      <w:r w:rsidRPr="00383ED0">
        <w:rPr>
          <w:b/>
        </w:rPr>
        <w:t>Web</w:t>
      </w:r>
      <w:r w:rsidR="00F93DDE" w:rsidRPr="00383ED0">
        <w:rPr>
          <w:b/>
        </w:rPr>
        <w:t xml:space="preserve"> developer</w:t>
      </w:r>
      <w:r w:rsidR="004C331E" w:rsidRPr="00383ED0">
        <w:rPr>
          <w:b/>
        </w:rPr>
        <w:t xml:space="preserve"> </w:t>
      </w:r>
      <w:r w:rsidR="00E5150E" w:rsidRPr="00383ED0">
        <w:rPr>
          <w:b/>
        </w:rPr>
        <w:t xml:space="preserve">- </w:t>
      </w:r>
      <w:r w:rsidR="000963C3" w:rsidRPr="00F93DDE">
        <w:t>Intern</w:t>
      </w:r>
      <w:r w:rsidR="000963C3">
        <w:t xml:space="preserve"> </w:t>
      </w:r>
      <w:r w:rsidR="00E5150E">
        <w:t xml:space="preserve">            </w:t>
      </w:r>
      <w:r w:rsidR="000371FE" w:rsidRPr="00BA52B0">
        <w:t>Desert Research Institute</w:t>
      </w:r>
      <w:r w:rsidR="000371FE" w:rsidRPr="00383ED0">
        <w:rPr>
          <w:b/>
        </w:rPr>
        <w:t xml:space="preserve"> (DRI), </w:t>
      </w:r>
      <w:r w:rsidR="000371FE" w:rsidRPr="00BD69DE">
        <w:t>Nevada, USA</w:t>
      </w:r>
      <w:r w:rsidR="000371FE">
        <w:t xml:space="preserve">                        </w:t>
      </w:r>
      <w:r w:rsidR="00204963">
        <w:tab/>
      </w:r>
      <w:r w:rsidR="000371FE">
        <w:t xml:space="preserve"> </w:t>
      </w:r>
      <w:r w:rsidR="00E5150E">
        <w:t xml:space="preserve">          </w:t>
      </w:r>
      <w:r w:rsidR="00865134">
        <w:t xml:space="preserve">  </w:t>
      </w:r>
      <w:r w:rsidR="00383ED0">
        <w:t xml:space="preserve">       </w:t>
      </w:r>
      <w:r w:rsidR="00927BC9">
        <w:t>May</w:t>
      </w:r>
      <w:r w:rsidR="000371FE">
        <w:t xml:space="preserve">’16 </w:t>
      </w:r>
      <w:r w:rsidR="00383ED0">
        <w:t>– Sep</w:t>
      </w:r>
      <w:r w:rsidR="005D2727">
        <w:t>’16</w:t>
      </w:r>
      <w:r w:rsidR="000371FE" w:rsidRPr="00383ED0">
        <w:rPr>
          <w:rFonts w:ascii="Calibri" w:eastAsia="Calibri" w:hAnsi="Calibri" w:cs="Calibri"/>
        </w:rPr>
        <w:t xml:space="preserve">  </w:t>
      </w:r>
    </w:p>
    <w:p w:rsidR="00D23B87" w:rsidRDefault="00383ED0" w:rsidP="00383ED0">
      <w:pPr>
        <w:pStyle w:val="ListParagraph"/>
        <w:numPr>
          <w:ilvl w:val="0"/>
          <w:numId w:val="18"/>
        </w:numPr>
        <w:spacing w:after="8" w:line="259" w:lineRule="auto"/>
        <w:ind w:right="-180"/>
        <w:jc w:val="both"/>
      </w:pPr>
      <w:r>
        <w:t>D</w:t>
      </w:r>
      <w:r w:rsidR="00D23B87">
        <w:t>eveloped</w:t>
      </w:r>
      <w:r w:rsidR="00903DFA">
        <w:t xml:space="preserve"> a </w:t>
      </w:r>
      <w:r w:rsidR="00204963">
        <w:t xml:space="preserve">web-based </w:t>
      </w:r>
      <w:r w:rsidR="00903DFA">
        <w:t xml:space="preserve">climate-engine </w:t>
      </w:r>
      <w:r w:rsidR="00893C35">
        <w:t>(</w:t>
      </w:r>
      <w:hyperlink r:id="rId10" w:history="1">
        <w:r w:rsidR="000371FE" w:rsidRPr="00C55E22">
          <w:rPr>
            <w:rStyle w:val="Hyperlink"/>
            <w:color w:val="C45911" w:themeColor="accent2" w:themeShade="BF"/>
          </w:rPr>
          <w:t>Nevada-ET mapper</w:t>
        </w:r>
      </w:hyperlink>
      <w:r w:rsidR="00893C35">
        <w:t xml:space="preserve">) </w:t>
      </w:r>
      <w:r w:rsidR="00903DFA">
        <w:t>for</w:t>
      </w:r>
      <w:r w:rsidR="0024238E">
        <w:t xml:space="preserve"> </w:t>
      </w:r>
      <w:r w:rsidR="00893C35">
        <w:t xml:space="preserve">the </w:t>
      </w:r>
      <w:r w:rsidR="0024238E">
        <w:t>Desert Research Institute (DRI), Nevada</w:t>
      </w:r>
      <w:r w:rsidR="00D23B87">
        <w:t xml:space="preserve">. </w:t>
      </w:r>
    </w:p>
    <w:p w:rsidR="00D23B87" w:rsidRDefault="00D23B87" w:rsidP="00383ED0">
      <w:pPr>
        <w:pStyle w:val="ListParagraph"/>
        <w:numPr>
          <w:ilvl w:val="0"/>
          <w:numId w:val="18"/>
        </w:numPr>
        <w:spacing w:after="8" w:line="259" w:lineRule="auto"/>
        <w:ind w:right="-180"/>
        <w:jc w:val="both"/>
      </w:pPr>
      <w:r>
        <w:t>I have linked</w:t>
      </w:r>
      <w:r w:rsidR="00893C35">
        <w:t xml:space="preserve"> GAE (</w:t>
      </w:r>
      <w:r w:rsidR="00893C35" w:rsidRPr="003B45CE">
        <w:t>front end</w:t>
      </w:r>
      <w:r w:rsidR="00893C35">
        <w:t>) is linked to GEE</w:t>
      </w:r>
      <w:r w:rsidR="00893C35" w:rsidRPr="003B45CE">
        <w:t xml:space="preserve"> (backend) to pull the map layers on </w:t>
      </w:r>
      <w:r w:rsidR="00893C35">
        <w:t xml:space="preserve">the fly. </w:t>
      </w:r>
    </w:p>
    <w:p w:rsidR="00383ED0" w:rsidRDefault="00D23B87" w:rsidP="00383ED0">
      <w:pPr>
        <w:pStyle w:val="ListParagraph"/>
        <w:numPr>
          <w:ilvl w:val="0"/>
          <w:numId w:val="18"/>
        </w:numPr>
        <w:spacing w:after="8" w:line="259" w:lineRule="auto"/>
        <w:ind w:right="-180"/>
        <w:jc w:val="both"/>
      </w:pPr>
      <w:r>
        <w:t xml:space="preserve">Developed this portal using </w:t>
      </w:r>
      <w:r w:rsidR="00383ED0">
        <w:t xml:space="preserve">tools </w:t>
      </w:r>
      <w:r>
        <w:t xml:space="preserve">VMWare </w:t>
      </w:r>
      <w:r w:rsidR="00204963">
        <w:t>(</w:t>
      </w:r>
      <w:r>
        <w:t>Linux),</w:t>
      </w:r>
      <w:r w:rsidR="004C331E">
        <w:t xml:space="preserve"> Python, Java Script, J-Query and HTML</w:t>
      </w:r>
      <w:r>
        <w:t>/</w:t>
      </w:r>
      <w:r w:rsidR="004C331E">
        <w:t>CSS</w:t>
      </w:r>
    </w:p>
    <w:p w:rsidR="00383ED0" w:rsidRDefault="00383ED0" w:rsidP="00383ED0">
      <w:pPr>
        <w:pStyle w:val="ListParagraph"/>
        <w:numPr>
          <w:ilvl w:val="0"/>
          <w:numId w:val="18"/>
        </w:numPr>
        <w:spacing w:after="8" w:line="259" w:lineRule="auto"/>
        <w:ind w:right="-180"/>
        <w:jc w:val="both"/>
      </w:pPr>
      <w:r>
        <w:t>Created Raster images and vector data and added it to the web page. Converted fusion tables into KML layers.</w:t>
      </w:r>
      <w:r w:rsidR="0024238E">
        <w:t xml:space="preserve"> </w:t>
      </w:r>
    </w:p>
    <w:p w:rsidR="00BF38B6" w:rsidRPr="004C331E" w:rsidRDefault="005C6694" w:rsidP="00383ED0">
      <w:pPr>
        <w:pStyle w:val="ListParagraph"/>
        <w:numPr>
          <w:ilvl w:val="0"/>
          <w:numId w:val="18"/>
        </w:numPr>
        <w:spacing w:after="8" w:line="259" w:lineRule="auto"/>
        <w:ind w:right="-180"/>
        <w:jc w:val="both"/>
      </w:pPr>
      <w:r>
        <w:t>Sub-basin-wise t</w:t>
      </w:r>
      <w:r w:rsidR="00383ED0">
        <w:t>ime series analysis</w:t>
      </w:r>
      <w:r w:rsidR="004C331E">
        <w:t xml:space="preserve"> </w:t>
      </w:r>
      <w:r w:rsidR="0024238E">
        <w:t xml:space="preserve">and </w:t>
      </w:r>
      <w:r w:rsidR="00C876AB">
        <w:t>statistical metrics</w:t>
      </w:r>
      <w:r w:rsidR="00383ED0">
        <w:t xml:space="preserve"> h</w:t>
      </w:r>
      <w:r w:rsidR="00C876AB">
        <w:t>ave been</w:t>
      </w:r>
      <w:r w:rsidR="00383ED0">
        <w:t xml:space="preserve"> calculated and</w:t>
      </w:r>
      <w:r w:rsidR="00893C35">
        <w:t xml:space="preserve"> projected </w:t>
      </w:r>
      <w:r w:rsidR="00903DFA">
        <w:t>over</w:t>
      </w:r>
      <w:r w:rsidR="0024238E">
        <w:t xml:space="preserve"> </w:t>
      </w:r>
      <w:r w:rsidR="00893C35">
        <w:t>the G</w:t>
      </w:r>
      <w:r w:rsidR="00383ED0">
        <w:t xml:space="preserve">oogle </w:t>
      </w:r>
      <w:r w:rsidR="000371FE" w:rsidRPr="003B45CE">
        <w:t>map</w:t>
      </w:r>
      <w:r w:rsidR="00383ED0">
        <w:t xml:space="preserve"> </w:t>
      </w:r>
      <w:r w:rsidR="00893C35">
        <w:t>(</w:t>
      </w:r>
      <w:r w:rsidR="0024238E">
        <w:t>base layer</w:t>
      </w:r>
      <w:r w:rsidR="00893C35">
        <w:t>)</w:t>
      </w:r>
      <w:r w:rsidR="00383ED0">
        <w:t xml:space="preserve"> as output</w:t>
      </w:r>
      <w:r w:rsidR="000371FE" w:rsidRPr="003B45CE">
        <w:t xml:space="preserve">. </w:t>
      </w:r>
      <w:r w:rsidR="0024238E">
        <w:t xml:space="preserve"> </w:t>
      </w:r>
    </w:p>
    <w:p w:rsidR="00235A30" w:rsidRDefault="00235A30" w:rsidP="00F93DDE">
      <w:pPr>
        <w:ind w:left="9" w:right="-180"/>
        <w:jc w:val="both"/>
        <w:rPr>
          <w:b/>
        </w:rPr>
      </w:pPr>
    </w:p>
    <w:p w:rsidR="008D6631" w:rsidRPr="000963C3" w:rsidRDefault="00B817E2" w:rsidP="00383ED0">
      <w:pPr>
        <w:ind w:right="-180"/>
        <w:jc w:val="both"/>
      </w:pPr>
      <w:r>
        <w:rPr>
          <w:b/>
        </w:rPr>
        <w:t>Data Analyst</w:t>
      </w:r>
      <w:r w:rsidR="00865134">
        <w:t xml:space="preserve">     </w:t>
      </w:r>
      <w:r>
        <w:tab/>
      </w:r>
      <w:r w:rsidR="00F93DDE">
        <w:t xml:space="preserve"> </w:t>
      </w:r>
      <w:r w:rsidR="008D6631" w:rsidRPr="00BD69DE">
        <w:t>National Remote Sensing Centre</w:t>
      </w:r>
      <w:r w:rsidR="00C54233" w:rsidRPr="00383ED0">
        <w:rPr>
          <w:b/>
        </w:rPr>
        <w:t xml:space="preserve"> (NRSC)</w:t>
      </w:r>
      <w:r w:rsidR="00922ABA">
        <w:t xml:space="preserve">, </w:t>
      </w:r>
      <w:r w:rsidR="008D6631">
        <w:t xml:space="preserve">Dept. of Space, </w:t>
      </w:r>
      <w:r w:rsidR="008D6631" w:rsidRPr="00383ED0">
        <w:rPr>
          <w:b/>
        </w:rPr>
        <w:t>ISRO</w:t>
      </w:r>
      <w:r w:rsidR="008D6631">
        <w:t xml:space="preserve">, </w:t>
      </w:r>
      <w:r w:rsidR="00991FF8">
        <w:t>INDIA</w:t>
      </w:r>
      <w:r w:rsidR="00865134">
        <w:t xml:space="preserve">            </w:t>
      </w:r>
      <w:r w:rsidR="00383ED0">
        <w:t xml:space="preserve"> </w:t>
      </w:r>
      <w:r w:rsidR="005D2727">
        <w:t xml:space="preserve">Jan’15 - </w:t>
      </w:r>
      <w:r w:rsidR="003E3CD2">
        <w:t>May</w:t>
      </w:r>
      <w:r w:rsidR="00A20F14">
        <w:t>‘15</w:t>
      </w:r>
      <w:r w:rsidR="00922ABA" w:rsidRPr="00383ED0">
        <w:rPr>
          <w:rFonts w:ascii="Calibri" w:eastAsia="Calibri" w:hAnsi="Calibri" w:cs="Calibri"/>
        </w:rPr>
        <w:t xml:space="preserve"> </w:t>
      </w:r>
    </w:p>
    <w:p w:rsidR="00383ED0" w:rsidRDefault="00383ED0" w:rsidP="00383ED0">
      <w:pPr>
        <w:pStyle w:val="ListParagraph"/>
        <w:numPr>
          <w:ilvl w:val="0"/>
          <w:numId w:val="19"/>
        </w:numPr>
        <w:ind w:right="-180"/>
        <w:jc w:val="both"/>
      </w:pPr>
      <w:r>
        <w:t>C</w:t>
      </w:r>
      <w:r w:rsidR="00DE2EC4">
        <w:t xml:space="preserve">reated a large </w:t>
      </w:r>
      <w:r w:rsidR="00C55E22">
        <w:t>satellite data</w:t>
      </w:r>
      <w:r w:rsidR="00C54233">
        <w:t xml:space="preserve">set (header and imagery) </w:t>
      </w:r>
      <w:r w:rsidR="00893C35">
        <w:t xml:space="preserve">that </w:t>
      </w:r>
      <w:r w:rsidR="00903DFA">
        <w:t>simulat</w:t>
      </w:r>
      <w:r w:rsidR="00DE2EC4">
        <w:t>ed</w:t>
      </w:r>
      <w:r w:rsidR="006A660B">
        <w:t xml:space="preserve"> </w:t>
      </w:r>
      <w:r w:rsidR="00DE2EC4">
        <w:t xml:space="preserve">high-speed </w:t>
      </w:r>
      <w:r w:rsidR="00893C35">
        <w:t xml:space="preserve">digital </w:t>
      </w:r>
      <w:r w:rsidR="006A660B">
        <w:t>data</w:t>
      </w:r>
      <w:r w:rsidR="00C54233">
        <w:t xml:space="preserve"> transmi</w:t>
      </w:r>
      <w:r w:rsidR="00DE2EC4">
        <w:t>ssion</w:t>
      </w:r>
      <w:r w:rsidR="00C54233">
        <w:t xml:space="preserve"> from</w:t>
      </w:r>
      <w:r w:rsidR="006A660B">
        <w:t xml:space="preserve"> the </w:t>
      </w:r>
      <w:r w:rsidR="00903DFA">
        <w:t xml:space="preserve">CARTOSAT 2 </w:t>
      </w:r>
      <w:r w:rsidR="006A660B">
        <w:t>remote sensing satellite</w:t>
      </w:r>
      <w:r>
        <w:t xml:space="preserve">. </w:t>
      </w:r>
    </w:p>
    <w:p w:rsidR="00383ED0" w:rsidRDefault="00383ED0" w:rsidP="00383ED0">
      <w:pPr>
        <w:pStyle w:val="ListParagraph"/>
        <w:numPr>
          <w:ilvl w:val="0"/>
          <w:numId w:val="19"/>
        </w:numPr>
        <w:ind w:right="-180"/>
        <w:jc w:val="both"/>
      </w:pPr>
      <w:r>
        <w:t>Using C,</w:t>
      </w:r>
      <w:r w:rsidR="00903DFA">
        <w:t xml:space="preserve"> </w:t>
      </w:r>
      <w:r>
        <w:t>C</w:t>
      </w:r>
      <w:r w:rsidR="0000115B">
        <w:t xml:space="preserve">reated and </w:t>
      </w:r>
      <w:r w:rsidR="00903DFA">
        <w:t>r</w:t>
      </w:r>
      <w:r w:rsidR="006A660B">
        <w:t xml:space="preserve">an the </w:t>
      </w:r>
      <w:r w:rsidR="00893C35">
        <w:t xml:space="preserve">simulated </w:t>
      </w:r>
      <w:r w:rsidR="006A660B">
        <w:t>data set</w:t>
      </w:r>
      <w:r w:rsidR="00C54233">
        <w:t xml:space="preserve"> </w:t>
      </w:r>
      <w:r w:rsidR="00893C35">
        <w:t xml:space="preserve">(~ 25 GB in hexadecimal format) </w:t>
      </w:r>
      <w:r w:rsidR="00C54233">
        <w:t>through</w:t>
      </w:r>
      <w:r w:rsidR="002E2828">
        <w:t xml:space="preserve"> hardware components</w:t>
      </w:r>
      <w:r w:rsidR="00C54233">
        <w:t xml:space="preserve"> </w:t>
      </w:r>
      <w:r w:rsidR="00DE2EC4">
        <w:t xml:space="preserve">on NRSC Workstation </w:t>
      </w:r>
      <w:r w:rsidR="00C54233">
        <w:t>at NRSC lab</w:t>
      </w:r>
      <w:r w:rsidR="00903DFA">
        <w:t>, Hyderabad, India</w:t>
      </w:r>
      <w:r w:rsidR="002E2828">
        <w:t>.</w:t>
      </w:r>
      <w:r w:rsidR="00893C35">
        <w:t xml:space="preserve"> </w:t>
      </w:r>
    </w:p>
    <w:p w:rsidR="00AB60E5" w:rsidRDefault="00383ED0" w:rsidP="00383ED0">
      <w:pPr>
        <w:pStyle w:val="ListParagraph"/>
        <w:numPr>
          <w:ilvl w:val="0"/>
          <w:numId w:val="19"/>
        </w:numPr>
        <w:ind w:right="-180"/>
        <w:jc w:val="both"/>
      </w:pPr>
      <w:r>
        <w:t>V</w:t>
      </w:r>
      <w:r w:rsidR="002E2828">
        <w:t xml:space="preserve">alidated </w:t>
      </w:r>
      <w:r w:rsidR="006A660B">
        <w:t xml:space="preserve">the entire </w:t>
      </w:r>
      <w:r w:rsidR="00DE2EC4">
        <w:t xml:space="preserve">simulated data transmission </w:t>
      </w:r>
      <w:r w:rsidR="006A660B">
        <w:t>against</w:t>
      </w:r>
      <w:r w:rsidR="002E2828">
        <w:t xml:space="preserve"> known</w:t>
      </w:r>
      <w:r>
        <w:t xml:space="preserve"> data</w:t>
      </w:r>
      <w:r w:rsidR="002E2828">
        <w:t xml:space="preserve"> pattern</w:t>
      </w:r>
      <w:r w:rsidR="00C54233">
        <w:t>s of historically available satellite data sets.</w:t>
      </w:r>
    </w:p>
    <w:p w:rsidR="00B817E2" w:rsidRDefault="00B817E2" w:rsidP="00B817E2">
      <w:pPr>
        <w:ind w:right="-180"/>
        <w:jc w:val="both"/>
      </w:pPr>
      <w:r w:rsidRPr="00B817E2">
        <w:rPr>
          <w:b/>
        </w:rPr>
        <w:t>Application Developer</w:t>
      </w:r>
      <w:r>
        <w:t xml:space="preserve"> </w:t>
      </w:r>
      <w:r>
        <w:tab/>
      </w:r>
      <w:r>
        <w:tab/>
      </w:r>
      <w:r>
        <w:tab/>
        <w:t>Naresh I Technologies</w:t>
      </w:r>
      <w:r w:rsidR="00F57ED8">
        <w:t xml:space="preserve"> </w:t>
      </w:r>
      <w:r w:rsidR="00F57ED8" w:rsidRPr="00F57ED8">
        <w:rPr>
          <w:b/>
        </w:rPr>
        <w:t>(IT</w:t>
      </w:r>
      <w:r w:rsidR="00F57ED8">
        <w:t>)</w:t>
      </w:r>
      <w:r>
        <w:t>, INDIA</w:t>
      </w:r>
      <w:r>
        <w:tab/>
      </w:r>
      <w:r w:rsidR="00F57ED8">
        <w:tab/>
      </w:r>
      <w:r w:rsidR="00F57ED8">
        <w:tab/>
      </w:r>
      <w:r w:rsidR="00EB3D9B">
        <w:t>June</w:t>
      </w:r>
      <w:bookmarkStart w:id="0" w:name="_GoBack"/>
      <w:bookmarkEnd w:id="0"/>
      <w:r>
        <w:t>’14 –</w:t>
      </w:r>
      <w:r w:rsidR="00EB3D9B">
        <w:t xml:space="preserve"> Nov</w:t>
      </w:r>
      <w:r>
        <w:t xml:space="preserve">’14 </w:t>
      </w:r>
    </w:p>
    <w:p w:rsidR="00B817E2" w:rsidRPr="00B817E2" w:rsidRDefault="00B817E2" w:rsidP="00B817E2">
      <w:pPr>
        <w:pStyle w:val="ListParagraph"/>
        <w:numPr>
          <w:ilvl w:val="0"/>
          <w:numId w:val="21"/>
        </w:numPr>
        <w:ind w:right="-180"/>
        <w:jc w:val="both"/>
      </w:pPr>
      <w:r w:rsidRPr="00B817E2">
        <w:t>Developed a secure web application that stores the confidential data in a single application</w:t>
      </w:r>
    </w:p>
    <w:p w:rsidR="00B817E2" w:rsidRDefault="00B817E2" w:rsidP="00B817E2">
      <w:pPr>
        <w:pStyle w:val="ListParagraph"/>
        <w:numPr>
          <w:ilvl w:val="0"/>
          <w:numId w:val="20"/>
        </w:numPr>
        <w:ind w:right="-180"/>
        <w:jc w:val="both"/>
      </w:pPr>
      <w:r>
        <w:t>Used RSA algorithm to develop an e</w:t>
      </w:r>
      <w:r>
        <w:t>ncrypted application</w:t>
      </w:r>
      <w:r>
        <w:t xml:space="preserve"> in Java (</w:t>
      </w:r>
      <w:r>
        <w:t xml:space="preserve">used tools are: </w:t>
      </w:r>
      <w:r>
        <w:t>Windows XP, JavaScript, HTML, and MySQL) for safe and secure processing of confidential and personal data, and their storage.</w:t>
      </w:r>
    </w:p>
    <w:p w:rsidR="00B817E2" w:rsidRDefault="00B817E2" w:rsidP="00B817E2">
      <w:pPr>
        <w:pStyle w:val="ListParagraph"/>
        <w:numPr>
          <w:ilvl w:val="0"/>
          <w:numId w:val="20"/>
        </w:numPr>
        <w:ind w:right="-180"/>
        <w:jc w:val="both"/>
      </w:pPr>
      <w:r>
        <w:t>All</w:t>
      </w:r>
      <w:r w:rsidR="00F57ED8">
        <w:t xml:space="preserve"> the objectives </w:t>
      </w:r>
      <w:r>
        <w:t>were achieved successfully and was also successfully tested by considering the test cases.</w:t>
      </w:r>
    </w:p>
    <w:p w:rsidR="00F93DDE" w:rsidRDefault="00F93DDE" w:rsidP="00F93DDE">
      <w:pPr>
        <w:pStyle w:val="Heading1"/>
        <w:ind w:left="720" w:right="-180" w:hanging="720"/>
        <w:jc w:val="both"/>
      </w:pPr>
    </w:p>
    <w:p w:rsidR="00AB60E5" w:rsidRPr="00C55E22" w:rsidRDefault="000956E7" w:rsidP="000956E7">
      <w:pPr>
        <w:pStyle w:val="Heading1"/>
        <w:shd w:val="clear" w:color="auto" w:fill="FFFFFF" w:themeFill="background1"/>
        <w:ind w:left="720" w:right="-180" w:hanging="720"/>
        <w:jc w:val="both"/>
        <w:rPr>
          <w:color w:val="C45911" w:themeColor="accent2" w:themeShade="BF"/>
          <w:shd w:val="clear" w:color="auto" w:fill="FFFFFF" w:themeFill="background1"/>
        </w:rPr>
      </w:pPr>
      <w:r w:rsidRPr="00C55E22">
        <w:rPr>
          <w:color w:val="C45911" w:themeColor="accent2" w:themeShade="BF"/>
          <w:shd w:val="clear" w:color="auto" w:fill="FFFFFF" w:themeFill="background1"/>
        </w:rPr>
        <w:t xml:space="preserve">ACADEMIC </w:t>
      </w:r>
      <w:r w:rsidR="00B244FD" w:rsidRPr="00C55E22">
        <w:rPr>
          <w:color w:val="C45911" w:themeColor="accent2" w:themeShade="BF"/>
          <w:shd w:val="clear" w:color="auto" w:fill="FFFFFF" w:themeFill="background1"/>
        </w:rPr>
        <w:t>P</w:t>
      </w:r>
      <w:r w:rsidR="00903DFA" w:rsidRPr="00C55E22">
        <w:rPr>
          <w:color w:val="C45911" w:themeColor="accent2" w:themeShade="BF"/>
          <w:shd w:val="clear" w:color="auto" w:fill="FFFFFF" w:themeFill="background1"/>
        </w:rPr>
        <w:t>ROJECTS</w:t>
      </w:r>
    </w:p>
    <w:p w:rsidR="00D95897" w:rsidRDefault="00D95897" w:rsidP="00B817E2">
      <w:pPr>
        <w:ind w:left="0" w:right="-180" w:firstLine="0"/>
        <w:jc w:val="both"/>
      </w:pPr>
      <w:r w:rsidRPr="009216EF">
        <w:rPr>
          <w:b/>
        </w:rPr>
        <w:t>Curricula Information Portal</w:t>
      </w:r>
      <w:r w:rsidR="00B244FD">
        <w:t xml:space="preserve"> </w:t>
      </w:r>
      <w:r w:rsidR="00893C35">
        <w:t>–</w:t>
      </w:r>
      <w:r w:rsidR="00B244FD">
        <w:t xml:space="preserve"> </w:t>
      </w:r>
      <w:r w:rsidR="00C55E22">
        <w:t>D</w:t>
      </w:r>
      <w:r w:rsidR="00893C35">
        <w:t>eveloped a</w:t>
      </w:r>
      <w:r w:rsidR="00BF38B6">
        <w:t xml:space="preserve"> </w:t>
      </w:r>
      <w:r w:rsidR="00880011">
        <w:t>web-based application</w:t>
      </w:r>
      <w:r w:rsidR="00BA02C1">
        <w:t xml:space="preserve"> using HTML/CSS, JavaScript</w:t>
      </w:r>
      <w:r w:rsidR="00BF38B6">
        <w:t xml:space="preserve"> for obtaining </w:t>
      </w:r>
      <w:r w:rsidR="00880011">
        <w:t>past curricula information of</w:t>
      </w:r>
      <w:r w:rsidR="00BF38B6">
        <w:t xml:space="preserve"> </w:t>
      </w:r>
      <w:r w:rsidR="00903DFA">
        <w:t>Bachelors</w:t>
      </w:r>
      <w:r w:rsidR="00880011">
        <w:t xml:space="preserve"> (IT) course.</w:t>
      </w:r>
      <w:r w:rsidR="00880011">
        <w:tab/>
      </w:r>
      <w:r w:rsidR="00880011">
        <w:tab/>
      </w:r>
      <w:r w:rsidR="00880011">
        <w:tab/>
      </w:r>
      <w:r w:rsidR="00880011">
        <w:tab/>
      </w:r>
      <w:r w:rsidR="00880011">
        <w:tab/>
      </w:r>
    </w:p>
    <w:p w:rsidR="009838C3" w:rsidRDefault="009838C3" w:rsidP="00AB091F">
      <w:pPr>
        <w:tabs>
          <w:tab w:val="center" w:pos="3615"/>
          <w:tab w:val="center" w:pos="4335"/>
          <w:tab w:val="center" w:pos="5055"/>
          <w:tab w:val="right" w:pos="9364"/>
        </w:tabs>
        <w:ind w:left="0" w:right="-180" w:firstLine="0"/>
        <w:jc w:val="both"/>
      </w:pPr>
      <w:r w:rsidRPr="009216EF">
        <w:rPr>
          <w:b/>
        </w:rPr>
        <w:t>Intru</w:t>
      </w:r>
      <w:r w:rsidR="00B244FD" w:rsidRPr="009216EF">
        <w:rPr>
          <w:b/>
        </w:rPr>
        <w:t>dect</w:t>
      </w:r>
      <w:r w:rsidR="00927BC9" w:rsidRPr="009216EF">
        <w:rPr>
          <w:b/>
        </w:rPr>
        <w:t xml:space="preserve"> </w:t>
      </w:r>
      <w:r w:rsidR="00927BC9">
        <w:t>(Intrusion d</w:t>
      </w:r>
      <w:r w:rsidR="00B244FD">
        <w:t xml:space="preserve">etection) </w:t>
      </w:r>
      <w:r w:rsidR="00893C35">
        <w:t>–</w:t>
      </w:r>
      <w:r w:rsidR="00B244FD">
        <w:t xml:space="preserve"> </w:t>
      </w:r>
      <w:r w:rsidR="00C55E22">
        <w:t>U</w:t>
      </w:r>
      <w:r w:rsidR="00BA02C1">
        <w:t>sed HTML/</w:t>
      </w:r>
      <w:r w:rsidR="00880011">
        <w:t>CSS and Fluid UI</w:t>
      </w:r>
      <w:r w:rsidR="00893C35">
        <w:t xml:space="preserve"> to develop a</w:t>
      </w:r>
      <w:r w:rsidR="00927BC9">
        <w:t xml:space="preserve"> </w:t>
      </w:r>
      <w:r w:rsidR="00880011">
        <w:t>web</w:t>
      </w:r>
      <w:r w:rsidR="00893C35">
        <w:t xml:space="preserve">-based </w:t>
      </w:r>
      <w:r w:rsidR="00BF38B6">
        <w:t>application</w:t>
      </w:r>
      <w:r w:rsidR="00C54233">
        <w:t xml:space="preserve"> </w:t>
      </w:r>
      <w:r w:rsidR="00B244FD">
        <w:t xml:space="preserve">(front-end) </w:t>
      </w:r>
      <w:r w:rsidR="00C54233">
        <w:t xml:space="preserve">to </w:t>
      </w:r>
      <w:r w:rsidR="00CC4312">
        <w:t>alert the u</w:t>
      </w:r>
      <w:r w:rsidR="002A5F13">
        <w:t xml:space="preserve">ser </w:t>
      </w:r>
      <w:r w:rsidR="00C54233">
        <w:t>of physical</w:t>
      </w:r>
      <w:r w:rsidR="00BF38B6">
        <w:t xml:space="preserve"> motion</w:t>
      </w:r>
      <w:r w:rsidR="00FC13A5">
        <w:t>,</w:t>
      </w:r>
      <w:r w:rsidR="00B244FD">
        <w:t xml:space="preserve"> captures </w:t>
      </w:r>
      <w:r w:rsidR="002A5F13">
        <w:t xml:space="preserve">images and </w:t>
      </w:r>
      <w:r w:rsidR="00C54233">
        <w:t>relays</w:t>
      </w:r>
      <w:r w:rsidR="002A5F13">
        <w:t xml:space="preserve"> </w:t>
      </w:r>
      <w:r w:rsidR="00B244FD">
        <w:t>back to the user in real-time</w:t>
      </w:r>
      <w:r w:rsidR="00880011">
        <w:t>.</w:t>
      </w:r>
      <w:r w:rsidR="000963C3">
        <w:tab/>
      </w:r>
    </w:p>
    <w:p w:rsidR="00D95897" w:rsidRDefault="00A557D1" w:rsidP="00AB091F">
      <w:pPr>
        <w:tabs>
          <w:tab w:val="center" w:pos="3615"/>
          <w:tab w:val="center" w:pos="4335"/>
          <w:tab w:val="center" w:pos="5055"/>
          <w:tab w:val="right" w:pos="9364"/>
        </w:tabs>
        <w:ind w:left="0" w:right="-180" w:firstLine="0"/>
        <w:jc w:val="both"/>
      </w:pPr>
      <w:r w:rsidRPr="009216EF">
        <w:rPr>
          <w:b/>
        </w:rPr>
        <w:t>Numb</w:t>
      </w:r>
      <w:r w:rsidR="00B244FD" w:rsidRPr="009216EF">
        <w:rPr>
          <w:b/>
        </w:rPr>
        <w:t>er Checker</w:t>
      </w:r>
      <w:r w:rsidR="00B244FD">
        <w:t xml:space="preserve"> </w:t>
      </w:r>
      <w:r w:rsidR="00C55E22">
        <w:t>–</w:t>
      </w:r>
      <w:r w:rsidR="00B244FD">
        <w:t xml:space="preserve"> </w:t>
      </w:r>
      <w:r w:rsidR="00C55E22">
        <w:t xml:space="preserve">Developed </w:t>
      </w:r>
      <w:r w:rsidR="00024433">
        <w:t>this</w:t>
      </w:r>
      <w:r w:rsidR="00C55E22">
        <w:t xml:space="preserve"> w</w:t>
      </w:r>
      <w:r>
        <w:t>eb application</w:t>
      </w:r>
      <w:r w:rsidR="00BA02C1">
        <w:t xml:space="preserve"> in various tools</w:t>
      </w:r>
      <w:r w:rsidR="00985366">
        <w:t xml:space="preserve"> like </w:t>
      </w:r>
      <w:r w:rsidR="00985366" w:rsidRPr="00D17DCC">
        <w:t>AWS, Docker, and GAE</w:t>
      </w:r>
      <w:r w:rsidR="00985366">
        <w:t>.</w:t>
      </w:r>
      <w:r w:rsidR="00BA02C1">
        <w:t xml:space="preserve"> </w:t>
      </w:r>
      <w:r w:rsidR="00985366">
        <w:t>With user</w:t>
      </w:r>
      <w:r w:rsidR="00024433">
        <w:t>’s</w:t>
      </w:r>
      <w:r w:rsidR="00985366">
        <w:t xml:space="preserve"> input it </w:t>
      </w:r>
      <w:r>
        <w:t>checks</w:t>
      </w:r>
      <w:r w:rsidR="006A660B">
        <w:t xml:space="preserve"> if the number entered is prime</w:t>
      </w:r>
      <w:r w:rsidR="00BA02C1">
        <w:t xml:space="preserve"> or not, Armstrong</w:t>
      </w:r>
      <w:r>
        <w:t xml:space="preserve"> or n</w:t>
      </w:r>
      <w:r w:rsidR="0094330E">
        <w:t>ot</w:t>
      </w:r>
      <w:r w:rsidR="006A660B">
        <w:t>,</w:t>
      </w:r>
      <w:r w:rsidR="0094330E">
        <w:t xml:space="preserve"> and</w:t>
      </w:r>
      <w:r w:rsidR="00BA02C1">
        <w:t xml:space="preserve"> also gives its factorial</w:t>
      </w:r>
      <w:r w:rsidR="00985366">
        <w:t>.</w:t>
      </w:r>
      <w:r w:rsidR="000963C3">
        <w:tab/>
      </w:r>
      <w:r w:rsidR="000963C3">
        <w:tab/>
      </w:r>
    </w:p>
    <w:p w:rsidR="00134FCE" w:rsidRDefault="00134FCE" w:rsidP="00AB091F">
      <w:pPr>
        <w:tabs>
          <w:tab w:val="center" w:pos="3615"/>
          <w:tab w:val="center" w:pos="4335"/>
          <w:tab w:val="center" w:pos="5055"/>
          <w:tab w:val="right" w:pos="9364"/>
        </w:tabs>
        <w:ind w:left="0" w:right="-180" w:firstLine="0"/>
        <w:jc w:val="both"/>
      </w:pPr>
      <w:r w:rsidRPr="009A557E">
        <w:rPr>
          <w:b/>
        </w:rPr>
        <w:t>Image Container with Docker</w:t>
      </w:r>
      <w:r>
        <w:t xml:space="preserve"> – A web service was hosted using Docker container. The server takes-in the text to be encoded from the user and returns the Image (text is embedded in it). The web service was created and kept in an image.</w:t>
      </w:r>
      <w:r>
        <w:tab/>
        <w:t xml:space="preserve"> </w:t>
      </w:r>
    </w:p>
    <w:p w:rsidR="00427390" w:rsidRDefault="006F7DD1" w:rsidP="00AB091F">
      <w:pPr>
        <w:tabs>
          <w:tab w:val="center" w:pos="3615"/>
          <w:tab w:val="center" w:pos="4335"/>
          <w:tab w:val="center" w:pos="5055"/>
          <w:tab w:val="right" w:pos="9364"/>
        </w:tabs>
        <w:ind w:left="0" w:right="-180" w:firstLine="0"/>
        <w:jc w:val="both"/>
      </w:pPr>
      <w:r>
        <w:rPr>
          <w:b/>
        </w:rPr>
        <w:lastRenderedPageBreak/>
        <w:t>User Tracker</w:t>
      </w:r>
      <w:r w:rsidR="00C55E22">
        <w:t>– D</w:t>
      </w:r>
      <w:r>
        <w:t>eveloped a dynamic web application (Python script and Google app engine) which displays account login page. After logging-in the user can send their present address location to others via mail. Web services like M</w:t>
      </w:r>
      <w:r w:rsidR="00427390">
        <w:t>em</w:t>
      </w:r>
      <w:r>
        <w:t>-</w:t>
      </w:r>
      <w:r w:rsidR="00427390">
        <w:t>cache, Users, URL services and Mail services of google cloud</w:t>
      </w:r>
      <w:r>
        <w:t xml:space="preserve"> are used</w:t>
      </w:r>
      <w:r w:rsidR="00427390">
        <w:t>.</w:t>
      </w:r>
      <w:r w:rsidR="00427390">
        <w:tab/>
      </w:r>
      <w:r w:rsidR="00427390">
        <w:tab/>
      </w:r>
    </w:p>
    <w:p w:rsidR="00334331" w:rsidRDefault="00427390" w:rsidP="00334331">
      <w:pPr>
        <w:tabs>
          <w:tab w:val="center" w:pos="3615"/>
          <w:tab w:val="center" w:pos="4335"/>
          <w:tab w:val="center" w:pos="5055"/>
          <w:tab w:val="right" w:pos="9364"/>
        </w:tabs>
        <w:ind w:left="0" w:right="-180" w:firstLine="0"/>
        <w:jc w:val="both"/>
      </w:pPr>
      <w:r w:rsidRPr="00427390">
        <w:rPr>
          <w:b/>
        </w:rPr>
        <w:t>Number Calculator</w:t>
      </w:r>
      <w:r w:rsidR="006F7DD1">
        <w:t xml:space="preserve"> – Working on d</w:t>
      </w:r>
      <w:r>
        <w:t xml:space="preserve">eveloping a mobile application on Android that takes in numbers as input and makes </w:t>
      </w:r>
      <w:r w:rsidR="006F7DD1">
        <w:t>user specified</w:t>
      </w:r>
      <w:r>
        <w:t xml:space="preserve"> operations and </w:t>
      </w:r>
      <w:r w:rsidR="006F7DD1">
        <w:t>gives</w:t>
      </w:r>
      <w:r>
        <w:t xml:space="preserve"> output on mobile screen.</w:t>
      </w:r>
    </w:p>
    <w:p w:rsidR="00F93DDE" w:rsidRDefault="006F7DD1" w:rsidP="00334331">
      <w:pPr>
        <w:tabs>
          <w:tab w:val="center" w:pos="3615"/>
          <w:tab w:val="center" w:pos="4335"/>
          <w:tab w:val="center" w:pos="5055"/>
          <w:tab w:val="right" w:pos="9364"/>
        </w:tabs>
        <w:ind w:left="0" w:right="-180" w:firstLine="0"/>
        <w:jc w:val="both"/>
      </w:pPr>
      <w:r w:rsidRPr="00334331">
        <w:rPr>
          <w:b/>
        </w:rPr>
        <w:t>Data Analysis using</w:t>
      </w:r>
      <w:r>
        <w:t xml:space="preserve"> </w:t>
      </w:r>
      <w:r w:rsidRPr="00334331">
        <w:rPr>
          <w:b/>
        </w:rPr>
        <w:t>Hadoop</w:t>
      </w:r>
      <w:r>
        <w:t xml:space="preserve"> –</w:t>
      </w:r>
      <w:r w:rsidR="00334331">
        <w:t xml:space="preserve"> 1</w:t>
      </w:r>
      <w:r>
        <w:t xml:space="preserve">00 GB of Twitter data is analyzed using Hadoop and </w:t>
      </w:r>
      <w:r w:rsidR="00334331">
        <w:t>statistical analysis</w:t>
      </w:r>
      <w:r>
        <w:t xml:space="preserve"> like </w:t>
      </w:r>
      <w:r w:rsidR="00334331">
        <w:t xml:space="preserve">most mentioned hashtag, </w:t>
      </w:r>
      <w:r>
        <w:t>average tweet length</w:t>
      </w:r>
      <w:r w:rsidR="00334331">
        <w:t>, number of tweets per hour is calculated for particular user.</w:t>
      </w:r>
      <w:r w:rsidR="00334331">
        <w:tab/>
      </w:r>
      <w:r w:rsidR="00334331">
        <w:tab/>
      </w:r>
      <w:r w:rsidR="00334331">
        <w:tab/>
      </w:r>
    </w:p>
    <w:p w:rsidR="00334331" w:rsidRPr="00334331" w:rsidRDefault="00334331" w:rsidP="00334331">
      <w:pPr>
        <w:tabs>
          <w:tab w:val="center" w:pos="3615"/>
          <w:tab w:val="center" w:pos="4335"/>
          <w:tab w:val="center" w:pos="5055"/>
          <w:tab w:val="right" w:pos="9364"/>
        </w:tabs>
        <w:ind w:left="0" w:right="-180" w:firstLine="0"/>
        <w:jc w:val="both"/>
      </w:pPr>
    </w:p>
    <w:p w:rsidR="00BF38B6" w:rsidRPr="00C55E22" w:rsidRDefault="00865134" w:rsidP="00F93DDE">
      <w:pPr>
        <w:pStyle w:val="Heading1"/>
        <w:ind w:left="-5" w:right="-180"/>
        <w:jc w:val="both"/>
        <w:rPr>
          <w:color w:val="C45911" w:themeColor="accent2" w:themeShade="BF"/>
          <w:shd w:val="clear" w:color="auto" w:fill="FFFFFF" w:themeFill="background1"/>
        </w:rPr>
      </w:pPr>
      <w:r w:rsidRPr="00C55E22">
        <w:rPr>
          <w:color w:val="C45911" w:themeColor="accent2" w:themeShade="BF"/>
          <w:shd w:val="clear" w:color="auto" w:fill="FFFFFF" w:themeFill="background1"/>
        </w:rPr>
        <w:t>TECHNICAL ACTIVITIES</w:t>
      </w:r>
      <w:r w:rsidR="00BF38B6" w:rsidRPr="00C55E22">
        <w:rPr>
          <w:color w:val="C45911" w:themeColor="accent2" w:themeShade="BF"/>
          <w:shd w:val="clear" w:color="auto" w:fill="FFFFFF" w:themeFill="background1"/>
        </w:rPr>
        <w:t xml:space="preserve">   </w:t>
      </w:r>
    </w:p>
    <w:p w:rsidR="00BF38B6" w:rsidRDefault="00865134" w:rsidP="00AB091F">
      <w:pPr>
        <w:pStyle w:val="ListParagraph"/>
        <w:numPr>
          <w:ilvl w:val="0"/>
          <w:numId w:val="11"/>
        </w:numPr>
        <w:ind w:left="360" w:right="-180"/>
        <w:jc w:val="both"/>
      </w:pPr>
      <w:r>
        <w:t xml:space="preserve">Presented </w:t>
      </w:r>
      <w:r w:rsidR="002E0625">
        <w:t>paper titled “</w:t>
      </w:r>
      <w:r w:rsidR="002E0625" w:rsidRPr="00356CB2">
        <w:t>Data</w:t>
      </w:r>
      <w:r w:rsidR="00BF38B6" w:rsidRPr="00356CB2">
        <w:t xml:space="preserve"> warehousing and analytics infrastructure at Facebook</w:t>
      </w:r>
      <w:r w:rsidR="002E0625">
        <w:t>”</w:t>
      </w:r>
      <w:r w:rsidR="00BF38B6" w:rsidRPr="00356CB2">
        <w:t xml:space="preserve"> for </w:t>
      </w:r>
      <w:r w:rsidR="002E0625">
        <w:t>Cloud computing</w:t>
      </w:r>
      <w:r w:rsidR="00BF38B6">
        <w:t xml:space="preserve"> </w:t>
      </w:r>
      <w:r w:rsidR="002E0625">
        <w:t>(Masters) course</w:t>
      </w:r>
      <w:r>
        <w:t>.</w:t>
      </w:r>
    </w:p>
    <w:p w:rsidR="00BF38B6" w:rsidRPr="002E29F5" w:rsidRDefault="00865134" w:rsidP="00AB091F">
      <w:pPr>
        <w:pStyle w:val="ListParagraph"/>
        <w:numPr>
          <w:ilvl w:val="0"/>
          <w:numId w:val="11"/>
        </w:numPr>
        <w:ind w:left="360" w:right="-180"/>
        <w:jc w:val="both"/>
      </w:pPr>
      <w:r>
        <w:t>A</w:t>
      </w:r>
      <w:r w:rsidR="002E0625">
        <w:t>ttended W</w:t>
      </w:r>
      <w:r w:rsidR="00BF38B6" w:rsidRPr="00356CB2">
        <w:t>or</w:t>
      </w:r>
      <w:r w:rsidR="002E0625">
        <w:t>kshop on iTouch Robotic Arm (</w:t>
      </w:r>
      <w:r w:rsidR="00BF38B6" w:rsidRPr="00356CB2">
        <w:t xml:space="preserve">Embedded C) </w:t>
      </w:r>
      <w:r w:rsidR="00C55E22">
        <w:t xml:space="preserve">at IIT, </w:t>
      </w:r>
      <w:proofErr w:type="spellStart"/>
      <w:r w:rsidR="00C55E22">
        <w:t>Hyd</w:t>
      </w:r>
      <w:proofErr w:type="spellEnd"/>
      <w:r w:rsidR="002E0625">
        <w:t>, India,</w:t>
      </w:r>
    </w:p>
    <w:p w:rsidR="005F6640" w:rsidRDefault="00865134" w:rsidP="00AB091F">
      <w:pPr>
        <w:pStyle w:val="ListParagraph"/>
        <w:numPr>
          <w:ilvl w:val="0"/>
          <w:numId w:val="11"/>
        </w:numPr>
        <w:ind w:left="360" w:right="-180"/>
        <w:jc w:val="both"/>
      </w:pPr>
      <w:r>
        <w:t xml:space="preserve">Secured </w:t>
      </w:r>
      <w:r>
        <w:rPr>
          <w:b/>
        </w:rPr>
        <w:t>3</w:t>
      </w:r>
      <w:r w:rsidRPr="00865134">
        <w:rPr>
          <w:b/>
          <w:vertAlign w:val="superscript"/>
        </w:rPr>
        <w:t>rd</w:t>
      </w:r>
      <w:r>
        <w:rPr>
          <w:b/>
        </w:rPr>
        <w:t xml:space="preserve"> </w:t>
      </w:r>
      <w:r w:rsidR="005F6640" w:rsidRPr="00922ABA">
        <w:rPr>
          <w:b/>
        </w:rPr>
        <w:t>prize</w:t>
      </w:r>
      <w:r w:rsidR="005F6640">
        <w:t xml:space="preserve">, </w:t>
      </w:r>
      <w:r w:rsidR="002E0625">
        <w:t>for my</w:t>
      </w:r>
      <w:r w:rsidR="005F6640">
        <w:t xml:space="preserve"> paper titled “Cyborg Technology”</w:t>
      </w:r>
      <w:r w:rsidR="00F93DDE">
        <w:t xml:space="preserve"> in </w:t>
      </w:r>
      <w:r w:rsidR="002E0625">
        <w:t>Technolites – Technical Event condu</w:t>
      </w:r>
      <w:r w:rsidR="000956E7">
        <w:t>cted by Vardhaman Engg. College</w:t>
      </w:r>
      <w:r w:rsidR="002E0625">
        <w:t>.</w:t>
      </w:r>
    </w:p>
    <w:p w:rsidR="002E0625" w:rsidRDefault="00865134" w:rsidP="002E0625">
      <w:pPr>
        <w:pStyle w:val="ListParagraph"/>
        <w:numPr>
          <w:ilvl w:val="0"/>
          <w:numId w:val="11"/>
        </w:numPr>
        <w:ind w:left="360" w:right="-180"/>
        <w:jc w:val="both"/>
      </w:pPr>
      <w:r>
        <w:t>P</w:t>
      </w:r>
      <w:r w:rsidR="002E0625" w:rsidRPr="009A3B27">
        <w:t xml:space="preserve">resented </w:t>
      </w:r>
      <w:r>
        <w:t xml:space="preserve">paper </w:t>
      </w:r>
      <w:r w:rsidR="002E0625">
        <w:t>on “</w:t>
      </w:r>
      <w:proofErr w:type="spellStart"/>
      <w:r w:rsidR="002E0625">
        <w:t>Wivi</w:t>
      </w:r>
      <w:proofErr w:type="spellEnd"/>
      <w:r w:rsidR="002E0625">
        <w:t xml:space="preserve"> Technology” </w:t>
      </w:r>
      <w:r w:rsidR="00A25F13">
        <w:t xml:space="preserve">in IEEE Conference held at </w:t>
      </w:r>
      <w:proofErr w:type="spellStart"/>
      <w:r w:rsidR="00A25F13">
        <w:t>Gurunanak</w:t>
      </w:r>
      <w:proofErr w:type="spellEnd"/>
      <w:r w:rsidR="002E0625">
        <w:t xml:space="preserve"> Institution</w:t>
      </w:r>
      <w:r w:rsidR="00A25F13">
        <w:t xml:space="preserve">s, </w:t>
      </w:r>
      <w:proofErr w:type="spellStart"/>
      <w:r w:rsidR="00C55E22">
        <w:t>Hyd</w:t>
      </w:r>
      <w:proofErr w:type="spellEnd"/>
      <w:r w:rsidR="000956E7">
        <w:t>, India</w:t>
      </w:r>
      <w:r w:rsidR="002E0625">
        <w:t>.</w:t>
      </w:r>
    </w:p>
    <w:p w:rsidR="00F93DDE" w:rsidRDefault="00F93DDE" w:rsidP="00F93DDE">
      <w:pPr>
        <w:pStyle w:val="Heading1"/>
        <w:ind w:left="-5" w:right="-180"/>
        <w:jc w:val="both"/>
      </w:pPr>
    </w:p>
    <w:p w:rsidR="00AB60E5" w:rsidRPr="00C55E22" w:rsidRDefault="00F93DDE" w:rsidP="000956E7">
      <w:pPr>
        <w:pStyle w:val="Heading1"/>
        <w:shd w:val="clear" w:color="auto" w:fill="FFFFFF" w:themeFill="background1"/>
        <w:ind w:left="-5" w:right="-180"/>
        <w:jc w:val="both"/>
        <w:rPr>
          <w:color w:val="C45911" w:themeColor="accent2" w:themeShade="BF"/>
          <w:shd w:val="clear" w:color="auto" w:fill="FFFFFF" w:themeFill="background1"/>
        </w:rPr>
      </w:pPr>
      <w:r w:rsidRPr="00C55E22">
        <w:rPr>
          <w:color w:val="C45911" w:themeColor="accent2" w:themeShade="BF"/>
          <w:shd w:val="clear" w:color="auto" w:fill="FFFFFF" w:themeFill="background1"/>
        </w:rPr>
        <w:t>A</w:t>
      </w:r>
      <w:r w:rsidR="00AB091F" w:rsidRPr="00C55E22">
        <w:rPr>
          <w:color w:val="C45911" w:themeColor="accent2" w:themeShade="BF"/>
          <w:shd w:val="clear" w:color="auto" w:fill="FFFFFF" w:themeFill="background1"/>
        </w:rPr>
        <w:t>CTIVITIES AND A</w:t>
      </w:r>
      <w:r w:rsidRPr="00C55E22">
        <w:rPr>
          <w:color w:val="C45911" w:themeColor="accent2" w:themeShade="BF"/>
          <w:shd w:val="clear" w:color="auto" w:fill="FFFFFF" w:themeFill="background1"/>
        </w:rPr>
        <w:t>WARDS</w:t>
      </w:r>
      <w:r w:rsidR="00922ABA" w:rsidRPr="00C55E22">
        <w:rPr>
          <w:color w:val="C45911" w:themeColor="accent2" w:themeShade="BF"/>
          <w:shd w:val="clear" w:color="auto" w:fill="FFFFFF" w:themeFill="background1"/>
        </w:rPr>
        <w:t xml:space="preserve">  </w:t>
      </w:r>
    </w:p>
    <w:p w:rsidR="00021D76" w:rsidRDefault="00865134" w:rsidP="00AB091F">
      <w:pPr>
        <w:pStyle w:val="ListParagraph"/>
        <w:numPr>
          <w:ilvl w:val="0"/>
          <w:numId w:val="12"/>
        </w:numPr>
        <w:ind w:left="360" w:right="-180"/>
        <w:jc w:val="both"/>
      </w:pPr>
      <w:r>
        <w:t>A</w:t>
      </w:r>
      <w:r w:rsidR="00021D76">
        <w:t xml:space="preserve">warded </w:t>
      </w:r>
      <w:r w:rsidR="00021D76" w:rsidRPr="00922ABA">
        <w:rPr>
          <w:b/>
        </w:rPr>
        <w:t>Graduate Incentive Scholarship</w:t>
      </w:r>
      <w:r>
        <w:rPr>
          <w:b/>
        </w:rPr>
        <w:t xml:space="preserve"> </w:t>
      </w:r>
      <w:r w:rsidRPr="00865134">
        <w:t>for academic merit</w:t>
      </w:r>
      <w:r>
        <w:rPr>
          <w:b/>
        </w:rPr>
        <w:t xml:space="preserve"> </w:t>
      </w:r>
      <w:r w:rsidR="00E37ECC">
        <w:t>a</w:t>
      </w:r>
      <w:r>
        <w:t>t University of Cincinnati.</w:t>
      </w:r>
      <w:r>
        <w:tab/>
      </w:r>
      <w:r>
        <w:tab/>
      </w:r>
      <w:r w:rsidR="000956E7">
        <w:tab/>
      </w:r>
      <w:r w:rsidR="00C16DBD">
        <w:t>2015-16</w:t>
      </w:r>
    </w:p>
    <w:p w:rsidR="00903DFA" w:rsidRDefault="00922ABA" w:rsidP="00AB091F">
      <w:pPr>
        <w:pStyle w:val="ListParagraph"/>
        <w:numPr>
          <w:ilvl w:val="0"/>
          <w:numId w:val="12"/>
        </w:numPr>
        <w:ind w:left="360" w:right="-180"/>
        <w:jc w:val="both"/>
      </w:pPr>
      <w:r w:rsidRPr="00922ABA">
        <w:rPr>
          <w:b/>
        </w:rPr>
        <w:t xml:space="preserve">Coordinator </w:t>
      </w:r>
      <w:r w:rsidRPr="009A3B27">
        <w:t>for</w:t>
      </w:r>
      <w:r w:rsidRPr="00922ABA">
        <w:rPr>
          <w:b/>
        </w:rPr>
        <w:t xml:space="preserve"> </w:t>
      </w:r>
      <w:r w:rsidRPr="009A3B27">
        <w:t>NSS program</w:t>
      </w:r>
      <w:r w:rsidR="00E37ECC">
        <w:t xml:space="preserve"> </w:t>
      </w:r>
      <w:r w:rsidRPr="009A3B27">
        <w:t>- “Tree plantation”</w:t>
      </w:r>
      <w:r w:rsidRPr="00922ABA">
        <w:rPr>
          <w:b/>
        </w:rPr>
        <w:t xml:space="preserve"> </w:t>
      </w:r>
      <w:r w:rsidR="00E37ECC">
        <w:t xml:space="preserve">in Vardhaman </w:t>
      </w:r>
      <w:r w:rsidR="00865134">
        <w:t xml:space="preserve">Engg. College, </w:t>
      </w:r>
      <w:proofErr w:type="spellStart"/>
      <w:r w:rsidR="00865134">
        <w:t>Hyd</w:t>
      </w:r>
      <w:proofErr w:type="spellEnd"/>
      <w:r w:rsidR="00865134">
        <w:t>, India.</w:t>
      </w:r>
      <w:r w:rsidR="00865134">
        <w:tab/>
      </w:r>
      <w:r w:rsidR="00865134">
        <w:tab/>
      </w:r>
      <w:r w:rsidR="000956E7">
        <w:tab/>
      </w:r>
      <w:r w:rsidR="00E37ECC">
        <w:t>2014</w:t>
      </w:r>
    </w:p>
    <w:p w:rsidR="00AB60E5" w:rsidRDefault="00922ABA" w:rsidP="00AB091F">
      <w:pPr>
        <w:pStyle w:val="ListParagraph"/>
        <w:numPr>
          <w:ilvl w:val="0"/>
          <w:numId w:val="12"/>
        </w:numPr>
        <w:ind w:left="360" w:right="-180"/>
        <w:jc w:val="both"/>
      </w:pPr>
      <w:r w:rsidRPr="00E1271C">
        <w:rPr>
          <w:b/>
          <w:bCs/>
        </w:rPr>
        <w:t xml:space="preserve">Event Organizer </w:t>
      </w:r>
      <w:r w:rsidR="00E37ECC">
        <w:t>for</w:t>
      </w:r>
      <w:r w:rsidRPr="004F5661">
        <w:t xml:space="preserve"> </w:t>
      </w:r>
      <w:r>
        <w:t>“</w:t>
      </w:r>
      <w:proofErr w:type="spellStart"/>
      <w:r w:rsidRPr="002E29F5">
        <w:t>Papyron</w:t>
      </w:r>
      <w:proofErr w:type="spellEnd"/>
      <w:r w:rsidRPr="002E29F5">
        <w:t xml:space="preserve">”, </w:t>
      </w:r>
      <w:r w:rsidR="00E37ECC">
        <w:t xml:space="preserve">technical </w:t>
      </w:r>
      <w:r w:rsidR="00E1271C">
        <w:t>fest</w:t>
      </w:r>
      <w:r w:rsidR="00903DFA">
        <w:t xml:space="preserve"> in </w:t>
      </w:r>
      <w:r w:rsidR="00E37ECC">
        <w:t xml:space="preserve">Vardhaman </w:t>
      </w:r>
      <w:r w:rsidR="00865134">
        <w:t xml:space="preserve">Engg. College, </w:t>
      </w:r>
      <w:proofErr w:type="spellStart"/>
      <w:r w:rsidR="00865134">
        <w:t>Hyd</w:t>
      </w:r>
      <w:proofErr w:type="spellEnd"/>
      <w:r w:rsidR="00865134">
        <w:t>, India.</w:t>
      </w:r>
      <w:r w:rsidR="00865134">
        <w:tab/>
      </w:r>
      <w:r w:rsidR="00865134">
        <w:tab/>
      </w:r>
      <w:r w:rsidR="000956E7">
        <w:tab/>
      </w:r>
      <w:r w:rsidR="00E37ECC">
        <w:t>2014</w:t>
      </w:r>
    </w:p>
    <w:p w:rsidR="00F93DDE" w:rsidRDefault="00865134" w:rsidP="00E37ECC">
      <w:pPr>
        <w:pStyle w:val="ListParagraph"/>
        <w:numPr>
          <w:ilvl w:val="0"/>
          <w:numId w:val="12"/>
        </w:numPr>
        <w:ind w:left="360" w:right="-180"/>
        <w:jc w:val="both"/>
      </w:pPr>
      <w:r>
        <w:t>Secured</w:t>
      </w:r>
      <w:r w:rsidR="00055695" w:rsidRPr="00055695">
        <w:t xml:space="preserve"> </w:t>
      </w:r>
      <w:r>
        <w:rPr>
          <w:b/>
        </w:rPr>
        <w:t>3</w:t>
      </w:r>
      <w:r w:rsidRPr="00865134">
        <w:rPr>
          <w:b/>
          <w:vertAlign w:val="superscript"/>
        </w:rPr>
        <w:t>rd</w:t>
      </w:r>
      <w:r>
        <w:rPr>
          <w:b/>
        </w:rPr>
        <w:t xml:space="preserve"> place</w:t>
      </w:r>
      <w:r w:rsidR="00E90D60">
        <w:t>,</w:t>
      </w:r>
      <w:r w:rsidR="00E37ECC">
        <w:t xml:space="preserve"> in a contest titled “Sketch </w:t>
      </w:r>
      <w:r>
        <w:t xml:space="preserve">your thought” conducted by CETA, </w:t>
      </w:r>
      <w:proofErr w:type="spellStart"/>
      <w:r>
        <w:t>Hyd</w:t>
      </w:r>
      <w:proofErr w:type="spellEnd"/>
      <w:r>
        <w:t>, India.</w:t>
      </w:r>
      <w:r>
        <w:tab/>
      </w:r>
      <w:r>
        <w:tab/>
      </w:r>
      <w:r w:rsidR="000956E7">
        <w:tab/>
      </w:r>
      <w:r>
        <w:t>2013</w:t>
      </w:r>
    </w:p>
    <w:p w:rsidR="00E37ECC" w:rsidRDefault="00E37ECC" w:rsidP="00E37ECC">
      <w:pPr>
        <w:pStyle w:val="ListParagraph"/>
        <w:ind w:left="-5" w:right="-180" w:firstLine="0"/>
        <w:jc w:val="both"/>
      </w:pPr>
    </w:p>
    <w:p w:rsidR="006E678D" w:rsidRDefault="006E678D" w:rsidP="000956E7">
      <w:pPr>
        <w:pStyle w:val="Heading1"/>
        <w:shd w:val="clear" w:color="auto" w:fill="FFFFFF" w:themeFill="background1"/>
        <w:ind w:left="-5" w:right="-180"/>
        <w:jc w:val="both"/>
      </w:pPr>
      <w:r w:rsidRPr="00C55E22">
        <w:rPr>
          <w:color w:val="C45911" w:themeColor="accent2" w:themeShade="BF"/>
          <w:shd w:val="clear" w:color="auto" w:fill="FFFFFF" w:themeFill="background1"/>
        </w:rPr>
        <w:t>MEMBERSHIP OF PROFESSIONAL BODIES AND GROUPS</w:t>
      </w:r>
      <w:r w:rsidRPr="006E678D">
        <w:t xml:space="preserve">   </w:t>
      </w:r>
    </w:p>
    <w:p w:rsidR="00E37ECC" w:rsidRDefault="006E678D" w:rsidP="00AB091F">
      <w:pPr>
        <w:pStyle w:val="ListParagraph"/>
        <w:numPr>
          <w:ilvl w:val="0"/>
          <w:numId w:val="11"/>
        </w:numPr>
        <w:ind w:left="360" w:right="-180"/>
        <w:jc w:val="both"/>
      </w:pPr>
      <w:r w:rsidRPr="002064D2">
        <w:t>SWE</w:t>
      </w:r>
      <w:r w:rsidR="00406E23" w:rsidRPr="002064D2">
        <w:t xml:space="preserve"> (Society of Women Engineers)</w:t>
      </w:r>
      <w:r w:rsidR="00035682">
        <w:t>, ID# 1127399</w:t>
      </w:r>
    </w:p>
    <w:p w:rsidR="00E37ECC" w:rsidRDefault="00406E23" w:rsidP="00AB091F">
      <w:pPr>
        <w:pStyle w:val="ListParagraph"/>
        <w:numPr>
          <w:ilvl w:val="0"/>
          <w:numId w:val="11"/>
        </w:numPr>
        <w:ind w:left="360" w:right="-180"/>
        <w:jc w:val="both"/>
      </w:pPr>
      <w:r w:rsidRPr="002064D2">
        <w:t>Google Earth Engine Developers</w:t>
      </w:r>
      <w:r w:rsidR="00710CC8">
        <w:t xml:space="preserve"> (GEE Group)</w:t>
      </w:r>
    </w:p>
    <w:p w:rsidR="006E678D" w:rsidRPr="002064D2" w:rsidRDefault="00406E23" w:rsidP="00AB091F">
      <w:pPr>
        <w:pStyle w:val="ListParagraph"/>
        <w:numPr>
          <w:ilvl w:val="0"/>
          <w:numId w:val="11"/>
        </w:numPr>
        <w:ind w:left="360" w:right="-180"/>
        <w:jc w:val="both"/>
      </w:pPr>
      <w:r w:rsidRPr="002064D2">
        <w:t>International Friends Association (UC Bridges International)</w:t>
      </w:r>
    </w:p>
    <w:sectPr w:rsidR="006E678D" w:rsidRPr="002064D2" w:rsidSect="00B244FD">
      <w:pgSz w:w="12240" w:h="15840" w:code="1"/>
      <w:pgMar w:top="45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76DB"/>
    <w:multiLevelType w:val="hybridMultilevel"/>
    <w:tmpl w:val="3ACC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3BE6"/>
    <w:multiLevelType w:val="hybridMultilevel"/>
    <w:tmpl w:val="3AAC5082"/>
    <w:lvl w:ilvl="0" w:tplc="8E98D5F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6281A"/>
    <w:multiLevelType w:val="hybridMultilevel"/>
    <w:tmpl w:val="5044A784"/>
    <w:lvl w:ilvl="0" w:tplc="8E98D5F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40A79"/>
    <w:multiLevelType w:val="hybridMultilevel"/>
    <w:tmpl w:val="8D78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3AB3"/>
    <w:multiLevelType w:val="hybridMultilevel"/>
    <w:tmpl w:val="6C16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7B1332"/>
    <w:multiLevelType w:val="hybridMultilevel"/>
    <w:tmpl w:val="2D72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4C80"/>
    <w:multiLevelType w:val="hybridMultilevel"/>
    <w:tmpl w:val="37EA83A2"/>
    <w:lvl w:ilvl="0" w:tplc="8E98D5F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05C80"/>
    <w:multiLevelType w:val="hybridMultilevel"/>
    <w:tmpl w:val="ADCCDEAE"/>
    <w:lvl w:ilvl="0" w:tplc="8E98D5F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92E7A"/>
    <w:multiLevelType w:val="hybridMultilevel"/>
    <w:tmpl w:val="73DAF344"/>
    <w:lvl w:ilvl="0" w:tplc="8E98D5F2">
      <w:start w:val="1"/>
      <w:numFmt w:val="bullet"/>
      <w:lvlText w:val="•"/>
      <w:lvlJc w:val="left"/>
      <w:pPr>
        <w:ind w:left="71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9" w15:restartNumberingAfterBreak="0">
    <w:nsid w:val="42BE26A9"/>
    <w:multiLevelType w:val="hybridMultilevel"/>
    <w:tmpl w:val="B34CDAF6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45907540"/>
    <w:multiLevelType w:val="hybridMultilevel"/>
    <w:tmpl w:val="CB26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890E1A"/>
    <w:multiLevelType w:val="hybridMultilevel"/>
    <w:tmpl w:val="4EDE2D98"/>
    <w:lvl w:ilvl="0" w:tplc="8E98D5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22E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427E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2D2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7657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464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92A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EBC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24C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A303E8"/>
    <w:multiLevelType w:val="hybridMultilevel"/>
    <w:tmpl w:val="FF2A906A"/>
    <w:lvl w:ilvl="0" w:tplc="8E98D5F2">
      <w:start w:val="1"/>
      <w:numFmt w:val="bullet"/>
      <w:lvlText w:val="•"/>
      <w:lvlJc w:val="left"/>
      <w:pPr>
        <w:ind w:left="71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3" w15:restartNumberingAfterBreak="0">
    <w:nsid w:val="56845506"/>
    <w:multiLevelType w:val="hybridMultilevel"/>
    <w:tmpl w:val="0886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913BF"/>
    <w:multiLevelType w:val="hybridMultilevel"/>
    <w:tmpl w:val="90EAEC9C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5CD07106"/>
    <w:multiLevelType w:val="hybridMultilevel"/>
    <w:tmpl w:val="9734157E"/>
    <w:lvl w:ilvl="0" w:tplc="8E98D5F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C570E"/>
    <w:multiLevelType w:val="hybridMultilevel"/>
    <w:tmpl w:val="D3C6C896"/>
    <w:lvl w:ilvl="0" w:tplc="8E98D5F2">
      <w:start w:val="1"/>
      <w:numFmt w:val="bullet"/>
      <w:lvlText w:val="•"/>
      <w:lvlJc w:val="left"/>
      <w:pPr>
        <w:ind w:left="11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7" w15:restartNumberingAfterBreak="0">
    <w:nsid w:val="619F554C"/>
    <w:multiLevelType w:val="hybridMultilevel"/>
    <w:tmpl w:val="27008468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D7DCA"/>
    <w:multiLevelType w:val="hybridMultilevel"/>
    <w:tmpl w:val="FA9C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53983"/>
    <w:multiLevelType w:val="hybridMultilevel"/>
    <w:tmpl w:val="4A7E425A"/>
    <w:lvl w:ilvl="0" w:tplc="C848F9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CBE6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FE217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00CC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418F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A2F9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26D35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CEA5A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9CED3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606FB6"/>
    <w:multiLevelType w:val="hybridMultilevel"/>
    <w:tmpl w:val="E41EE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2"/>
  </w:num>
  <w:num w:numId="5">
    <w:abstractNumId w:val="16"/>
  </w:num>
  <w:num w:numId="6">
    <w:abstractNumId w:val="8"/>
  </w:num>
  <w:num w:numId="7">
    <w:abstractNumId w:val="12"/>
  </w:num>
  <w:num w:numId="8">
    <w:abstractNumId w:val="5"/>
  </w:num>
  <w:num w:numId="9">
    <w:abstractNumId w:val="6"/>
  </w:num>
  <w:num w:numId="10">
    <w:abstractNumId w:val="1"/>
  </w:num>
  <w:num w:numId="11">
    <w:abstractNumId w:val="15"/>
  </w:num>
  <w:num w:numId="12">
    <w:abstractNumId w:val="7"/>
  </w:num>
  <w:num w:numId="13">
    <w:abstractNumId w:val="18"/>
  </w:num>
  <w:num w:numId="14">
    <w:abstractNumId w:val="17"/>
  </w:num>
  <w:num w:numId="15">
    <w:abstractNumId w:val="19"/>
  </w:num>
  <w:num w:numId="16">
    <w:abstractNumId w:val="10"/>
  </w:num>
  <w:num w:numId="17">
    <w:abstractNumId w:val="3"/>
  </w:num>
  <w:num w:numId="18">
    <w:abstractNumId w:val="14"/>
  </w:num>
  <w:num w:numId="19">
    <w:abstractNumId w:val="0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E5"/>
    <w:rsid w:val="0000115B"/>
    <w:rsid w:val="000059DD"/>
    <w:rsid w:val="000123BE"/>
    <w:rsid w:val="00021D76"/>
    <w:rsid w:val="00024433"/>
    <w:rsid w:val="000312D6"/>
    <w:rsid w:val="00035682"/>
    <w:rsid w:val="000371FE"/>
    <w:rsid w:val="00044335"/>
    <w:rsid w:val="00053834"/>
    <w:rsid w:val="00055695"/>
    <w:rsid w:val="000956E7"/>
    <w:rsid w:val="000963C3"/>
    <w:rsid w:val="000A55FC"/>
    <w:rsid w:val="00116586"/>
    <w:rsid w:val="00134FCE"/>
    <w:rsid w:val="00145ABE"/>
    <w:rsid w:val="00171E42"/>
    <w:rsid w:val="001776BE"/>
    <w:rsid w:val="00183C2A"/>
    <w:rsid w:val="001B412E"/>
    <w:rsid w:val="001D3B87"/>
    <w:rsid w:val="001D571A"/>
    <w:rsid w:val="001F33C6"/>
    <w:rsid w:val="00204963"/>
    <w:rsid w:val="002064D2"/>
    <w:rsid w:val="002212CB"/>
    <w:rsid w:val="002319EF"/>
    <w:rsid w:val="00233A7A"/>
    <w:rsid w:val="00235A30"/>
    <w:rsid w:val="0024238E"/>
    <w:rsid w:val="002A28C7"/>
    <w:rsid w:val="002A5F13"/>
    <w:rsid w:val="002B195B"/>
    <w:rsid w:val="002E0625"/>
    <w:rsid w:val="002E0E89"/>
    <w:rsid w:val="002E2828"/>
    <w:rsid w:val="00327929"/>
    <w:rsid w:val="00334331"/>
    <w:rsid w:val="00334F20"/>
    <w:rsid w:val="00341400"/>
    <w:rsid w:val="00356CB2"/>
    <w:rsid w:val="00372A10"/>
    <w:rsid w:val="00383ED0"/>
    <w:rsid w:val="0039484F"/>
    <w:rsid w:val="003A4B29"/>
    <w:rsid w:val="003E3CD2"/>
    <w:rsid w:val="003E3DAB"/>
    <w:rsid w:val="00406C36"/>
    <w:rsid w:val="00406E23"/>
    <w:rsid w:val="00414D04"/>
    <w:rsid w:val="00427390"/>
    <w:rsid w:val="0047415F"/>
    <w:rsid w:val="004966B3"/>
    <w:rsid w:val="004B53E6"/>
    <w:rsid w:val="004C331E"/>
    <w:rsid w:val="004E6E1B"/>
    <w:rsid w:val="005A32F2"/>
    <w:rsid w:val="005C6694"/>
    <w:rsid w:val="005D2727"/>
    <w:rsid w:val="005F6640"/>
    <w:rsid w:val="00625EF3"/>
    <w:rsid w:val="0066374D"/>
    <w:rsid w:val="00690BF7"/>
    <w:rsid w:val="006A31A9"/>
    <w:rsid w:val="006A660B"/>
    <w:rsid w:val="006B4542"/>
    <w:rsid w:val="006D2FD7"/>
    <w:rsid w:val="006E678D"/>
    <w:rsid w:val="006F7DD1"/>
    <w:rsid w:val="007105AA"/>
    <w:rsid w:val="00710CC8"/>
    <w:rsid w:val="00721275"/>
    <w:rsid w:val="00733E48"/>
    <w:rsid w:val="00740551"/>
    <w:rsid w:val="00745EBA"/>
    <w:rsid w:val="007A0191"/>
    <w:rsid w:val="007A601F"/>
    <w:rsid w:val="00801AE6"/>
    <w:rsid w:val="00844CB6"/>
    <w:rsid w:val="00865134"/>
    <w:rsid w:val="00880011"/>
    <w:rsid w:val="00893C35"/>
    <w:rsid w:val="008D6631"/>
    <w:rsid w:val="00903DFA"/>
    <w:rsid w:val="009216EF"/>
    <w:rsid w:val="00922ABA"/>
    <w:rsid w:val="00927BC9"/>
    <w:rsid w:val="0094330E"/>
    <w:rsid w:val="00953BA9"/>
    <w:rsid w:val="00972727"/>
    <w:rsid w:val="009838C3"/>
    <w:rsid w:val="00985366"/>
    <w:rsid w:val="00986838"/>
    <w:rsid w:val="00990ECF"/>
    <w:rsid w:val="00991FF8"/>
    <w:rsid w:val="0099327B"/>
    <w:rsid w:val="00993517"/>
    <w:rsid w:val="009A3B27"/>
    <w:rsid w:val="009A557E"/>
    <w:rsid w:val="009B6FD0"/>
    <w:rsid w:val="009D5D7F"/>
    <w:rsid w:val="009F2952"/>
    <w:rsid w:val="009F3BF6"/>
    <w:rsid w:val="00A0081B"/>
    <w:rsid w:val="00A121D8"/>
    <w:rsid w:val="00A20F14"/>
    <w:rsid w:val="00A25F13"/>
    <w:rsid w:val="00A51F6E"/>
    <w:rsid w:val="00A557D1"/>
    <w:rsid w:val="00A95D11"/>
    <w:rsid w:val="00AB091F"/>
    <w:rsid w:val="00AB60E5"/>
    <w:rsid w:val="00AD1BC5"/>
    <w:rsid w:val="00AD78E2"/>
    <w:rsid w:val="00AE396C"/>
    <w:rsid w:val="00B117DD"/>
    <w:rsid w:val="00B244FD"/>
    <w:rsid w:val="00B24777"/>
    <w:rsid w:val="00B478A7"/>
    <w:rsid w:val="00B817E2"/>
    <w:rsid w:val="00BA02C1"/>
    <w:rsid w:val="00BD69DE"/>
    <w:rsid w:val="00BE54CA"/>
    <w:rsid w:val="00BF38B6"/>
    <w:rsid w:val="00C06E89"/>
    <w:rsid w:val="00C16DBD"/>
    <w:rsid w:val="00C23DF9"/>
    <w:rsid w:val="00C54233"/>
    <w:rsid w:val="00C55E22"/>
    <w:rsid w:val="00C876AB"/>
    <w:rsid w:val="00CC4312"/>
    <w:rsid w:val="00CC50FC"/>
    <w:rsid w:val="00CE6024"/>
    <w:rsid w:val="00D23B87"/>
    <w:rsid w:val="00D465C8"/>
    <w:rsid w:val="00D63180"/>
    <w:rsid w:val="00D73CFE"/>
    <w:rsid w:val="00D95897"/>
    <w:rsid w:val="00DE0D30"/>
    <w:rsid w:val="00DE2EC4"/>
    <w:rsid w:val="00E1052C"/>
    <w:rsid w:val="00E1271C"/>
    <w:rsid w:val="00E1547A"/>
    <w:rsid w:val="00E37ECC"/>
    <w:rsid w:val="00E5150E"/>
    <w:rsid w:val="00E90D60"/>
    <w:rsid w:val="00E918DD"/>
    <w:rsid w:val="00EB3D9B"/>
    <w:rsid w:val="00EE350D"/>
    <w:rsid w:val="00F57ED8"/>
    <w:rsid w:val="00F93DDE"/>
    <w:rsid w:val="00FC13A5"/>
    <w:rsid w:val="00FD1F02"/>
    <w:rsid w:val="00F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AAFB37-9164-4BC8-8161-8725B3A1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3" w:lineRule="auto"/>
      <w:ind w:left="10" w:right="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shd w:val="clear" w:color="auto" w:fill="D3D3D3"/>
    </w:rPr>
  </w:style>
  <w:style w:type="paragraph" w:styleId="ListParagraph">
    <w:name w:val="List Paragraph"/>
    <w:basedOn w:val="Normal"/>
    <w:uiPriority w:val="34"/>
    <w:qFormat/>
    <w:rsid w:val="002E2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5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86"/>
    <w:rPr>
      <w:rFonts w:ascii="Segoe UI" w:eastAsia="Times New Roman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E0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ntsi@mail.uc.edu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veda.gaya3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v2.eartheng-demo.appspot.com/nevadae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veda-gayathri-jayanthi-538aa0b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antsi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7425-C065-47AD-95C0-A21BFA13BCA7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88192EDB-E1CD-469A-AB64-0F0D75F8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836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Jayanthi</dc:creator>
  <cp:lastModifiedBy>Gayathri Jayanthi</cp:lastModifiedBy>
  <cp:revision>19</cp:revision>
  <cp:lastPrinted>2016-03-09T01:29:00Z</cp:lastPrinted>
  <dcterms:created xsi:type="dcterms:W3CDTF">2016-12-21T08:15:00Z</dcterms:created>
  <dcterms:modified xsi:type="dcterms:W3CDTF">2016-12-21T22:11:00Z</dcterms:modified>
</cp:coreProperties>
</file>